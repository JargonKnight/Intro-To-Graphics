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bookmarkStart w:id="0" w:name="_top" w:displacedByCustomXml="next"/>
    <w:bookmarkEnd w:id="0" w:displacedByCustomXml="next"/>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3E1D56" w14:paraId="1F436BEB" w14:textId="77777777">
            <w:trPr>
              <w:trHeight w:val="2880"/>
              <w:jc w:val="center"/>
            </w:trPr>
            <w:tc>
              <w:tcPr>
                <w:tcW w:w="5000" w:type="pct"/>
              </w:tcPr>
              <w:p w14:paraId="323E0D16" w14:textId="77777777" w:rsidR="004F1178" w:rsidRDefault="004F1178" w:rsidP="00473C81">
                <w:pPr>
                  <w:jc w:val="center"/>
                </w:pPr>
                <w:r>
                  <w:rPr>
                    <w:rFonts w:asciiTheme="majorHAnsi" w:eastAsiaTheme="majorEastAsia" w:hAnsiTheme="majorHAnsi" w:cstheme="majorBidi"/>
                    <w:caps/>
                    <w:noProof/>
                    <w:lang w:val="en-US" w:eastAsia="en-US"/>
                  </w:rPr>
                  <w:drawing>
                    <wp:anchor distT="0" distB="0" distL="114300" distR="114300" simplePos="0" relativeHeight="251658240" behindDoc="0" locked="0" layoutInCell="1" allowOverlap="1" wp14:anchorId="62AF56A5" wp14:editId="7B9BE256">
                      <wp:simplePos x="0" y="0"/>
                      <wp:positionH relativeFrom="column">
                        <wp:posOffset>2347595</wp:posOffset>
                      </wp:positionH>
                      <wp:positionV relativeFrom="paragraph">
                        <wp:posOffset>457200</wp:posOffset>
                      </wp:positionV>
                      <wp:extent cx="1703705" cy="1485900"/>
                      <wp:effectExtent l="0" t="0" r="0" b="12700"/>
                      <wp:wrapSquare wrapText="bothSides"/>
                      <wp:docPr id="2" name="Picture 2" descr="Macintosh HD:Users:owner: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wner:Downloads:log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3705" cy="1485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r>
                      <w:rPr>
                        <w:rFonts w:asciiTheme="majorHAnsi" w:eastAsiaTheme="majorEastAsia" w:hAnsiTheme="majorHAnsi" w:cstheme="majorBidi"/>
                        <w:caps/>
                        <w:lang w:val="en-US"/>
                      </w:rPr>
                      <w:t>JARGON CORP.</w:t>
                    </w:r>
                  </w:sdtContent>
                </w:sdt>
              </w:p>
              <w:p w14:paraId="1188D83E" w14:textId="77777777" w:rsidR="004F1178" w:rsidRPr="004F1178" w:rsidRDefault="004F1178" w:rsidP="004F1178"/>
              <w:p w14:paraId="49DC6E6E" w14:textId="77777777" w:rsidR="004F1178" w:rsidRDefault="004F1178" w:rsidP="004F1178"/>
              <w:p w14:paraId="28855CBC" w14:textId="77777777" w:rsidR="003E1D56" w:rsidRPr="004F1178" w:rsidRDefault="003E1D56" w:rsidP="004F1178"/>
            </w:tc>
          </w:tr>
          <w:tr w:rsidR="003E1D56" w14:paraId="4355AC6E" w14:textId="77777777">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788FE51E" w14:textId="77777777" w:rsidR="003E1D56" w:rsidRDefault="00473C81" w:rsidP="00473C81">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rPr>
                      <w:t>External Documentation</w:t>
                    </w:r>
                  </w:p>
                </w:tc>
              </w:sdtContent>
            </w:sdt>
          </w:tr>
          <w:tr w:rsidR="003E1D56" w14:paraId="41107E63" w14:textId="77777777">
            <w:trPr>
              <w:trHeight w:val="720"/>
              <w:jc w:val="center"/>
            </w:trPr>
            <w:tc>
              <w:tcPr>
                <w:tcW w:w="5000" w:type="pct"/>
                <w:tcBorders>
                  <w:top w:val="single" w:sz="4" w:space="0" w:color="4F81BD" w:themeColor="accent1"/>
                </w:tcBorders>
                <w:vAlign w:val="center"/>
              </w:tcPr>
              <w:p w14:paraId="48C4CD9B" w14:textId="06D6630F" w:rsidR="003E1D56" w:rsidRPr="003E1D56" w:rsidRDefault="003E1D56" w:rsidP="009E4DBF">
                <w:pPr>
                  <w:pStyle w:val="NoSpacing"/>
                  <w:jc w:val="center"/>
                  <w:rPr>
                    <w:rFonts w:asciiTheme="majorHAnsi" w:eastAsiaTheme="majorEastAsia" w:hAnsiTheme="majorHAnsi" w:cstheme="majorBidi"/>
                    <w:b/>
                    <w:sz w:val="60"/>
                    <w:szCs w:val="60"/>
                  </w:rPr>
                </w:pPr>
                <w:r w:rsidRPr="003E1D56">
                  <w:rPr>
                    <w:rFonts w:asciiTheme="majorHAnsi" w:eastAsiaTheme="majorEastAsia" w:hAnsiTheme="majorHAnsi" w:cstheme="majorBidi"/>
                    <w:b/>
                    <w:sz w:val="60"/>
                    <w:szCs w:val="60"/>
                  </w:rPr>
                  <w:t>[</w:t>
                </w: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r w:rsidR="009E4DBF">
                      <w:rPr>
                        <w:rFonts w:asciiTheme="majorHAnsi" w:eastAsiaTheme="majorEastAsia" w:hAnsiTheme="majorHAnsi" w:cstheme="majorBidi"/>
                        <w:b/>
                        <w:sz w:val="60"/>
                        <w:szCs w:val="60"/>
                      </w:rPr>
                      <w:t>Leapy</w:t>
                    </w:r>
                    <w:r w:rsidR="000405C4">
                      <w:rPr>
                        <w:rFonts w:asciiTheme="majorHAnsi" w:eastAsiaTheme="majorEastAsia" w:hAnsiTheme="majorHAnsi" w:cstheme="majorBidi"/>
                        <w:b/>
                        <w:sz w:val="60"/>
                        <w:szCs w:val="60"/>
                      </w:rPr>
                      <w:t>]</w:t>
                    </w:r>
                  </w:sdtContent>
                </w:sdt>
              </w:p>
            </w:tc>
          </w:tr>
          <w:tr w:rsidR="003E1D56" w14:paraId="611DDD7C" w14:textId="77777777">
            <w:trPr>
              <w:trHeight w:val="360"/>
              <w:jc w:val="center"/>
            </w:trPr>
            <w:tc>
              <w:tcPr>
                <w:tcW w:w="5000" w:type="pct"/>
                <w:vAlign w:val="center"/>
              </w:tcPr>
              <w:p w14:paraId="30CD75F4" w14:textId="77777777" w:rsidR="003E1D56" w:rsidRDefault="003E1D56">
                <w:pPr>
                  <w:pStyle w:val="NoSpacing"/>
                  <w:jc w:val="center"/>
                </w:pPr>
              </w:p>
              <w:p w14:paraId="5532F140" w14:textId="77777777" w:rsidR="003E1D56" w:rsidRDefault="003E1D56">
                <w:pPr>
                  <w:pStyle w:val="NoSpacing"/>
                  <w:jc w:val="center"/>
                </w:pPr>
              </w:p>
              <w:p w14:paraId="1E5DF566" w14:textId="77777777" w:rsidR="003E1D56" w:rsidRDefault="003E1D56">
                <w:pPr>
                  <w:pStyle w:val="NoSpacing"/>
                  <w:jc w:val="center"/>
                </w:pPr>
              </w:p>
              <w:p w14:paraId="159C1908" w14:textId="77777777" w:rsidR="003E1D56" w:rsidRDefault="003E1D56">
                <w:pPr>
                  <w:pStyle w:val="NoSpacing"/>
                  <w:jc w:val="center"/>
                </w:pPr>
              </w:p>
              <w:p w14:paraId="20790C9E" w14:textId="77777777" w:rsidR="003E1D56" w:rsidRDefault="003E1D56">
                <w:pPr>
                  <w:pStyle w:val="NoSpacing"/>
                  <w:jc w:val="center"/>
                </w:pPr>
              </w:p>
              <w:p w14:paraId="5EE5D287" w14:textId="77777777" w:rsidR="003E1D56" w:rsidRDefault="003E1D56">
                <w:pPr>
                  <w:pStyle w:val="NoSpacing"/>
                  <w:jc w:val="center"/>
                </w:pPr>
              </w:p>
              <w:p w14:paraId="31CA69AC" w14:textId="77777777" w:rsidR="003E1D56" w:rsidRDefault="003E1D56">
                <w:pPr>
                  <w:pStyle w:val="NoSpacing"/>
                  <w:jc w:val="center"/>
                </w:pPr>
              </w:p>
              <w:p w14:paraId="3D44C327" w14:textId="77777777" w:rsidR="003E1D56" w:rsidRDefault="003E1D56">
                <w:pPr>
                  <w:pStyle w:val="NoSpacing"/>
                  <w:jc w:val="center"/>
                </w:pPr>
              </w:p>
              <w:p w14:paraId="11FF7694" w14:textId="75F8BA3C" w:rsidR="003E1D56" w:rsidRPr="003E1D56" w:rsidRDefault="003E1D56">
                <w:pPr>
                  <w:pStyle w:val="NoSpacing"/>
                  <w:jc w:val="center"/>
                  <w:rPr>
                    <w:sz w:val="24"/>
                    <w:szCs w:val="24"/>
                  </w:rPr>
                </w:pPr>
                <w:r w:rsidRPr="003E1D56">
                  <w:rPr>
                    <w:sz w:val="24"/>
                    <w:szCs w:val="24"/>
                  </w:rPr>
                  <w:t>Version #</w:t>
                </w:r>
                <w:r w:rsidR="003726CD">
                  <w:rPr>
                    <w:sz w:val="24"/>
                    <w:szCs w:val="24"/>
                  </w:rPr>
                  <w:t>1.2</w:t>
                </w:r>
              </w:p>
              <w:p w14:paraId="1074C337" w14:textId="77777777" w:rsidR="003E1D56" w:rsidRDefault="003E1D56">
                <w:pPr>
                  <w:pStyle w:val="NoSpacing"/>
                  <w:jc w:val="center"/>
                </w:pPr>
              </w:p>
              <w:p w14:paraId="6A71D857" w14:textId="77777777" w:rsidR="003E1D56" w:rsidRDefault="003E1D56">
                <w:pPr>
                  <w:pStyle w:val="NoSpacing"/>
                  <w:jc w:val="center"/>
                </w:pPr>
                <w:r>
                  <w:t xml:space="preserve">All work Copyright © </w:t>
                </w:r>
                <w:r w:rsidR="00041C8A">
                  <w:t>2012</w:t>
                </w:r>
                <w:r>
                  <w:t xml:space="preserve"> by </w:t>
                </w:r>
                <w:r w:rsidR="00473C81">
                  <w:t>JARGON CORP</w:t>
                </w:r>
                <w:r>
                  <w:t>.</w:t>
                </w:r>
              </w:p>
              <w:p w14:paraId="2C8566C3" w14:textId="77777777" w:rsidR="003E1D56" w:rsidRDefault="003E1D56">
                <w:pPr>
                  <w:pStyle w:val="NoSpacing"/>
                  <w:jc w:val="center"/>
                </w:pPr>
                <w:r>
                  <w:t>All rights reserved.</w:t>
                </w:r>
              </w:p>
              <w:p w14:paraId="14C40290" w14:textId="77777777" w:rsidR="003E1D56" w:rsidRDefault="003E1D56">
                <w:pPr>
                  <w:pStyle w:val="NoSpacing"/>
                  <w:jc w:val="center"/>
                </w:pPr>
              </w:p>
              <w:p w14:paraId="3EA2F8DF" w14:textId="77777777" w:rsidR="003E1D56" w:rsidRDefault="003E1D56">
                <w:pPr>
                  <w:pStyle w:val="NoSpacing"/>
                  <w:jc w:val="center"/>
                </w:pPr>
              </w:p>
              <w:p w14:paraId="0D326373" w14:textId="77777777" w:rsidR="003E1D56" w:rsidRDefault="003E1D56">
                <w:pPr>
                  <w:pStyle w:val="NoSpacing"/>
                  <w:jc w:val="center"/>
                </w:pPr>
              </w:p>
            </w:tc>
          </w:tr>
          <w:tr w:rsidR="003E1D56" w14:paraId="529CEDB3" w14:textId="77777777">
            <w:trPr>
              <w:trHeight w:val="360"/>
              <w:jc w:val="center"/>
            </w:trPr>
            <w:sdt>
              <w:sdtPr>
                <w:rPr>
                  <w:b/>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51C6CC6A" w14:textId="77777777" w:rsidR="003E1D56" w:rsidRPr="003E1D56" w:rsidRDefault="00473C81" w:rsidP="00473C81">
                    <w:pPr>
                      <w:pStyle w:val="NoSpacing"/>
                      <w:jc w:val="center"/>
                      <w:rPr>
                        <w:b/>
                        <w:bCs/>
                        <w:sz w:val="28"/>
                        <w:szCs w:val="28"/>
                        <w:u w:val="single"/>
                      </w:rPr>
                    </w:pPr>
                    <w:r w:rsidRPr="00473C81">
                      <w:rPr>
                        <w:b/>
                        <w:bCs/>
                        <w:sz w:val="28"/>
                        <w:szCs w:val="28"/>
                      </w:rPr>
                      <w:t>Jesse Higgins</w:t>
                    </w:r>
                  </w:p>
                </w:tc>
              </w:sdtContent>
            </w:sdt>
          </w:tr>
          <w:tr w:rsidR="003E1D56" w14:paraId="6A7F0297" w14:textId="77777777">
            <w:trPr>
              <w:trHeight w:val="360"/>
              <w:jc w:val="center"/>
            </w:trPr>
            <w:tc>
              <w:tcPr>
                <w:tcW w:w="5000" w:type="pct"/>
                <w:vAlign w:val="center"/>
              </w:tcPr>
              <w:p w14:paraId="6957DB25" w14:textId="77777777" w:rsidR="003E1D56" w:rsidRDefault="003E1D56" w:rsidP="003E1D56">
                <w:pPr>
                  <w:pStyle w:val="NoSpacing"/>
                  <w:jc w:val="center"/>
                  <w:rPr>
                    <w:b/>
                    <w:bCs/>
                  </w:rPr>
                </w:pPr>
              </w:p>
            </w:tc>
          </w:tr>
        </w:tbl>
        <w:p w14:paraId="25934721" w14:textId="77777777" w:rsidR="003E1D56" w:rsidRDefault="003E1D56"/>
        <w:p w14:paraId="1E1C8286" w14:textId="77777777" w:rsidR="003E1D56" w:rsidRDefault="003E1D56"/>
        <w:tbl>
          <w:tblPr>
            <w:tblpPr w:leftFromText="187" w:rightFromText="187" w:horzAnchor="margin" w:tblpXSpec="center" w:tblpYSpec="bottom"/>
            <w:tblW w:w="5000" w:type="pct"/>
            <w:tblLook w:val="04A0" w:firstRow="1" w:lastRow="0" w:firstColumn="1" w:lastColumn="0" w:noHBand="0" w:noVBand="1"/>
          </w:tblPr>
          <w:tblGrid>
            <w:gridCol w:w="9576"/>
          </w:tblGrid>
          <w:tr w:rsidR="003E1D56" w14:paraId="054364F6" w14:textId="77777777">
            <w:tc>
              <w:tcPr>
                <w:tcW w:w="5000" w:type="pct"/>
              </w:tcPr>
              <w:p w14:paraId="46C817BC" w14:textId="5B2A99C6" w:rsidR="003E1D56" w:rsidRPr="003E1D56" w:rsidRDefault="009E4DBF" w:rsidP="00041C8A">
                <w:pPr>
                  <w:pStyle w:val="NoSpacing"/>
                  <w:jc w:val="center"/>
                  <w:rPr>
                    <w:sz w:val="24"/>
                    <w:szCs w:val="24"/>
                  </w:rPr>
                </w:pPr>
                <w:r>
                  <w:rPr>
                    <w:sz w:val="24"/>
                    <w:szCs w:val="24"/>
                  </w:rPr>
                  <w:t>August 1</w:t>
                </w:r>
                <w:r w:rsidR="001D5217">
                  <w:rPr>
                    <w:sz w:val="24"/>
                    <w:szCs w:val="24"/>
                  </w:rPr>
                  <w:t>3</w:t>
                </w:r>
                <w:r w:rsidR="001D5217">
                  <w:rPr>
                    <w:sz w:val="24"/>
                    <w:szCs w:val="24"/>
                    <w:vertAlign w:val="superscript"/>
                  </w:rPr>
                  <w:t>th</w:t>
                </w:r>
                <w:r>
                  <w:rPr>
                    <w:sz w:val="24"/>
                    <w:szCs w:val="24"/>
                  </w:rPr>
                  <w:t xml:space="preserve"> </w:t>
                </w:r>
                <w:r w:rsidR="00021BBC">
                  <w:rPr>
                    <w:sz w:val="24"/>
                    <w:szCs w:val="24"/>
                  </w:rPr>
                  <w:t>201</w:t>
                </w:r>
                <w:r w:rsidR="00473C81">
                  <w:rPr>
                    <w:sz w:val="24"/>
                    <w:szCs w:val="24"/>
                  </w:rPr>
                  <w:t>3</w:t>
                </w:r>
              </w:p>
            </w:tc>
          </w:tr>
        </w:tbl>
        <w:p w14:paraId="0584E6CC" w14:textId="77777777" w:rsidR="003E1D56" w:rsidRDefault="003E1D56"/>
        <w:p w14:paraId="5696C0C7" w14:textId="77777777" w:rsidR="003E1D56" w:rsidRDefault="003E1D56">
          <w:r>
            <w:br w:type="page"/>
          </w:r>
        </w:p>
      </w:sdtContent>
    </w:sdt>
    <w:p w14:paraId="706E739F" w14:textId="77777777" w:rsidR="009A4D42" w:rsidRDefault="009A4D42" w:rsidP="009A4D42">
      <w:pPr>
        <w:jc w:val="center"/>
        <w:rPr>
          <w:b/>
          <w:sz w:val="24"/>
          <w:szCs w:val="24"/>
          <w:u w:val="single"/>
        </w:rPr>
      </w:pPr>
      <w:r w:rsidRPr="009A4D42">
        <w:rPr>
          <w:b/>
          <w:sz w:val="24"/>
          <w:szCs w:val="24"/>
          <w:u w:val="single"/>
        </w:rPr>
        <w:lastRenderedPageBreak/>
        <w:t>Table of Contents</w:t>
      </w:r>
    </w:p>
    <w:p w14:paraId="7AA5CB87" w14:textId="33CA124C" w:rsidR="00473C81" w:rsidRPr="006C5349" w:rsidRDefault="00A6477E" w:rsidP="00505465">
      <w:pPr>
        <w:pStyle w:val="ListParagraph"/>
        <w:numPr>
          <w:ilvl w:val="0"/>
          <w:numId w:val="4"/>
        </w:numPr>
        <w:rPr>
          <w:sz w:val="24"/>
          <w:szCs w:val="24"/>
        </w:rPr>
      </w:pPr>
      <w:hyperlink w:anchor="VersionHistory" w:history="1">
        <w:r w:rsidR="00505465" w:rsidRPr="006C5349">
          <w:rPr>
            <w:rStyle w:val="Hyperlink"/>
            <w:sz w:val="24"/>
            <w:szCs w:val="24"/>
          </w:rPr>
          <w:t>Version History</w:t>
        </w:r>
      </w:hyperlink>
    </w:p>
    <w:p w14:paraId="2B22C6BC" w14:textId="77777777" w:rsidR="00DF6B01" w:rsidRPr="006C5349" w:rsidRDefault="00A6477E" w:rsidP="00505465">
      <w:pPr>
        <w:pStyle w:val="ListParagraph"/>
        <w:numPr>
          <w:ilvl w:val="0"/>
          <w:numId w:val="4"/>
        </w:numPr>
        <w:rPr>
          <w:sz w:val="24"/>
          <w:szCs w:val="24"/>
          <w:u w:val="single"/>
        </w:rPr>
      </w:pPr>
      <w:hyperlink w:anchor="GameDescription" w:history="1">
        <w:r w:rsidR="00DF6B01" w:rsidRPr="006C5349">
          <w:rPr>
            <w:rStyle w:val="Hyperlink"/>
            <w:sz w:val="24"/>
            <w:szCs w:val="24"/>
          </w:rPr>
          <w:t>Game Overview</w:t>
        </w:r>
      </w:hyperlink>
    </w:p>
    <w:p w14:paraId="73D2F653" w14:textId="77777777" w:rsidR="00DF6B01" w:rsidRPr="006C5349" w:rsidRDefault="00A6477E" w:rsidP="00505465">
      <w:pPr>
        <w:pStyle w:val="ListParagraph"/>
        <w:numPr>
          <w:ilvl w:val="0"/>
          <w:numId w:val="4"/>
        </w:numPr>
        <w:rPr>
          <w:sz w:val="24"/>
          <w:szCs w:val="24"/>
          <w:u w:val="single"/>
        </w:rPr>
      </w:pPr>
      <w:hyperlink w:anchor="Controls" w:history="1">
        <w:r w:rsidR="00DF6B01" w:rsidRPr="006C5349">
          <w:rPr>
            <w:rStyle w:val="Hyperlink"/>
            <w:sz w:val="24"/>
            <w:szCs w:val="24"/>
          </w:rPr>
          <w:t>Controls</w:t>
        </w:r>
      </w:hyperlink>
    </w:p>
    <w:p w14:paraId="0D1AAD25" w14:textId="77777777" w:rsidR="00DF6B01" w:rsidRPr="006C5349" w:rsidRDefault="00A6477E" w:rsidP="00505465">
      <w:pPr>
        <w:pStyle w:val="ListParagraph"/>
        <w:numPr>
          <w:ilvl w:val="0"/>
          <w:numId w:val="4"/>
        </w:numPr>
        <w:rPr>
          <w:sz w:val="24"/>
          <w:szCs w:val="24"/>
          <w:u w:val="single"/>
        </w:rPr>
      </w:pPr>
      <w:hyperlink w:anchor="ScreenSketch" w:history="1">
        <w:r w:rsidR="00DF6B01" w:rsidRPr="006C5349">
          <w:rPr>
            <w:rStyle w:val="Hyperlink"/>
            <w:sz w:val="24"/>
            <w:szCs w:val="24"/>
          </w:rPr>
          <w:t>Interface Sketch</w:t>
        </w:r>
      </w:hyperlink>
    </w:p>
    <w:p w14:paraId="2E10F75A" w14:textId="1CEE23D4" w:rsidR="00264D46" w:rsidRPr="00264D46" w:rsidRDefault="00A6477E" w:rsidP="00501E43">
      <w:pPr>
        <w:pStyle w:val="ListParagraph"/>
        <w:numPr>
          <w:ilvl w:val="0"/>
          <w:numId w:val="4"/>
        </w:numPr>
        <w:rPr>
          <w:rStyle w:val="Hyperlink"/>
          <w:color w:val="auto"/>
          <w:sz w:val="24"/>
          <w:szCs w:val="24"/>
        </w:rPr>
      </w:pPr>
      <w:hyperlink w:anchor="ScreenDesc" w:history="1">
        <w:r w:rsidR="00DF6B01" w:rsidRPr="006C5349">
          <w:rPr>
            <w:rStyle w:val="Hyperlink"/>
            <w:sz w:val="24"/>
            <w:szCs w:val="24"/>
          </w:rPr>
          <w:t>Screen Description</w:t>
        </w:r>
      </w:hyperlink>
    </w:p>
    <w:p w14:paraId="5AF65A4F" w14:textId="77777777" w:rsidR="00501E43" w:rsidRPr="00501E43" w:rsidRDefault="00A6477E" w:rsidP="00505465">
      <w:pPr>
        <w:pStyle w:val="ListParagraph"/>
        <w:numPr>
          <w:ilvl w:val="0"/>
          <w:numId w:val="4"/>
        </w:numPr>
        <w:rPr>
          <w:rStyle w:val="Hyperlink"/>
          <w:color w:val="auto"/>
          <w:sz w:val="24"/>
          <w:szCs w:val="24"/>
        </w:rPr>
      </w:pPr>
      <w:hyperlink w:anchor="Levels" w:history="1">
        <w:r w:rsidR="00501E43" w:rsidRPr="00501E43">
          <w:rPr>
            <w:rStyle w:val="Hyperlink"/>
            <w:sz w:val="24"/>
            <w:szCs w:val="24"/>
          </w:rPr>
          <w:t>Levels</w:t>
        </w:r>
      </w:hyperlink>
    </w:p>
    <w:p w14:paraId="325FF01B" w14:textId="77777777" w:rsidR="00501E43" w:rsidRPr="00501E43" w:rsidRDefault="00A6477E" w:rsidP="00505465">
      <w:pPr>
        <w:pStyle w:val="ListParagraph"/>
        <w:numPr>
          <w:ilvl w:val="0"/>
          <w:numId w:val="4"/>
        </w:numPr>
        <w:rPr>
          <w:sz w:val="24"/>
          <w:szCs w:val="24"/>
          <w:u w:val="single"/>
        </w:rPr>
      </w:pPr>
      <w:hyperlink w:anchor="Characters" w:history="1">
        <w:r w:rsidR="00501E43" w:rsidRPr="00501E43">
          <w:rPr>
            <w:rStyle w:val="Hyperlink"/>
            <w:sz w:val="24"/>
            <w:szCs w:val="24"/>
          </w:rPr>
          <w:t>Characters/Vehicles</w:t>
        </w:r>
      </w:hyperlink>
    </w:p>
    <w:p w14:paraId="6B65B2F8" w14:textId="258AFC19" w:rsidR="00DF6B01" w:rsidRPr="006C5349" w:rsidRDefault="00A6477E" w:rsidP="00505465">
      <w:pPr>
        <w:pStyle w:val="ListParagraph"/>
        <w:numPr>
          <w:ilvl w:val="0"/>
          <w:numId w:val="4"/>
        </w:numPr>
        <w:rPr>
          <w:sz w:val="24"/>
          <w:szCs w:val="24"/>
          <w:u w:val="single"/>
        </w:rPr>
      </w:pPr>
      <w:hyperlink w:anchor="Enemies" w:history="1">
        <w:r w:rsidR="00DF6B01" w:rsidRPr="006C5349">
          <w:rPr>
            <w:rStyle w:val="Hyperlink"/>
            <w:sz w:val="24"/>
            <w:szCs w:val="24"/>
          </w:rPr>
          <w:t>Enemies</w:t>
        </w:r>
      </w:hyperlink>
    </w:p>
    <w:p w14:paraId="24CF7164" w14:textId="77777777" w:rsidR="00DF6B01" w:rsidRPr="006C5349" w:rsidRDefault="00A6477E" w:rsidP="00505465">
      <w:pPr>
        <w:pStyle w:val="ListParagraph"/>
        <w:numPr>
          <w:ilvl w:val="0"/>
          <w:numId w:val="4"/>
        </w:numPr>
        <w:rPr>
          <w:sz w:val="24"/>
          <w:szCs w:val="24"/>
          <w:u w:val="single"/>
        </w:rPr>
      </w:pPr>
      <w:hyperlink w:anchor="Scoring" w:history="1">
        <w:r w:rsidR="00DF6B01" w:rsidRPr="006C5349">
          <w:rPr>
            <w:rStyle w:val="Hyperlink"/>
            <w:sz w:val="24"/>
            <w:szCs w:val="24"/>
          </w:rPr>
          <w:t>Scoring</w:t>
        </w:r>
      </w:hyperlink>
    </w:p>
    <w:p w14:paraId="654A51D8" w14:textId="77777777" w:rsidR="00DF6B01" w:rsidRPr="006C5349" w:rsidRDefault="00A6477E" w:rsidP="00DF6B01">
      <w:pPr>
        <w:pStyle w:val="ListParagraph"/>
        <w:numPr>
          <w:ilvl w:val="0"/>
          <w:numId w:val="4"/>
        </w:numPr>
        <w:rPr>
          <w:sz w:val="24"/>
          <w:szCs w:val="24"/>
          <w:u w:val="single"/>
        </w:rPr>
      </w:pPr>
      <w:hyperlink w:anchor="SoundIndex" w:history="1">
        <w:r w:rsidR="00DF6B01" w:rsidRPr="006C5349">
          <w:rPr>
            <w:rStyle w:val="Hyperlink"/>
            <w:sz w:val="24"/>
            <w:szCs w:val="24"/>
          </w:rPr>
          <w:t>Sound Index</w:t>
        </w:r>
      </w:hyperlink>
    </w:p>
    <w:p w14:paraId="457DF5C0" w14:textId="6F32B783" w:rsidR="00473C81" w:rsidRPr="006C5349" w:rsidRDefault="00A6477E" w:rsidP="00DF6B01">
      <w:pPr>
        <w:pStyle w:val="ListParagraph"/>
        <w:numPr>
          <w:ilvl w:val="0"/>
          <w:numId w:val="4"/>
        </w:numPr>
        <w:rPr>
          <w:sz w:val="24"/>
          <w:szCs w:val="24"/>
          <w:u w:val="single"/>
        </w:rPr>
      </w:pPr>
      <w:hyperlink w:anchor="ArtMultimedia" w:history="1">
        <w:r w:rsidR="00DF6B01" w:rsidRPr="006C5349">
          <w:rPr>
            <w:rStyle w:val="Hyperlink"/>
            <w:sz w:val="24"/>
            <w:szCs w:val="24"/>
          </w:rPr>
          <w:t>Art/Multimedia Index</w:t>
        </w:r>
      </w:hyperlink>
    </w:p>
    <w:p w14:paraId="0C499C66" w14:textId="77777777" w:rsidR="00473C81" w:rsidRDefault="00473C81">
      <w:pPr>
        <w:rPr>
          <w:b/>
          <w:sz w:val="24"/>
          <w:szCs w:val="24"/>
          <w:u w:val="single"/>
        </w:rPr>
      </w:pPr>
    </w:p>
    <w:p w14:paraId="7F0199C4" w14:textId="77777777" w:rsidR="00473C81" w:rsidRDefault="00473C81">
      <w:pPr>
        <w:rPr>
          <w:b/>
          <w:sz w:val="24"/>
          <w:szCs w:val="24"/>
          <w:u w:val="single"/>
        </w:rPr>
      </w:pPr>
    </w:p>
    <w:p w14:paraId="7B74F48D" w14:textId="77777777" w:rsidR="00473C81" w:rsidRDefault="00473C81">
      <w:pPr>
        <w:rPr>
          <w:b/>
          <w:sz w:val="24"/>
          <w:szCs w:val="24"/>
          <w:u w:val="single"/>
        </w:rPr>
      </w:pPr>
    </w:p>
    <w:p w14:paraId="50D6CB45" w14:textId="77777777" w:rsidR="00473C81" w:rsidRDefault="00473C81">
      <w:pPr>
        <w:rPr>
          <w:b/>
          <w:sz w:val="24"/>
          <w:szCs w:val="24"/>
          <w:u w:val="single"/>
        </w:rPr>
      </w:pPr>
    </w:p>
    <w:p w14:paraId="5B40EE41" w14:textId="77777777" w:rsidR="00473C81" w:rsidRDefault="00473C81">
      <w:pPr>
        <w:rPr>
          <w:b/>
          <w:sz w:val="24"/>
          <w:szCs w:val="24"/>
          <w:u w:val="single"/>
        </w:rPr>
      </w:pPr>
    </w:p>
    <w:p w14:paraId="65012BCC" w14:textId="77777777" w:rsidR="00473C81" w:rsidRDefault="00473C81">
      <w:pPr>
        <w:rPr>
          <w:b/>
          <w:sz w:val="24"/>
          <w:szCs w:val="24"/>
          <w:u w:val="single"/>
        </w:rPr>
      </w:pPr>
    </w:p>
    <w:p w14:paraId="78FA186F" w14:textId="77777777" w:rsidR="00473C81" w:rsidRDefault="00473C81">
      <w:pPr>
        <w:rPr>
          <w:b/>
          <w:sz w:val="24"/>
          <w:szCs w:val="24"/>
          <w:u w:val="single"/>
        </w:rPr>
      </w:pPr>
    </w:p>
    <w:p w14:paraId="2D8846AC" w14:textId="77777777" w:rsidR="00473C81" w:rsidRDefault="00473C81">
      <w:pPr>
        <w:rPr>
          <w:b/>
          <w:sz w:val="24"/>
          <w:szCs w:val="24"/>
          <w:u w:val="single"/>
        </w:rPr>
      </w:pPr>
    </w:p>
    <w:p w14:paraId="600C0122" w14:textId="77777777" w:rsidR="00473C81" w:rsidRDefault="00473C81">
      <w:pPr>
        <w:rPr>
          <w:b/>
          <w:sz w:val="24"/>
          <w:szCs w:val="24"/>
          <w:u w:val="single"/>
        </w:rPr>
      </w:pPr>
    </w:p>
    <w:p w14:paraId="47946E96" w14:textId="77777777" w:rsidR="00473C81" w:rsidRDefault="00473C81">
      <w:pPr>
        <w:rPr>
          <w:b/>
          <w:sz w:val="24"/>
          <w:szCs w:val="24"/>
          <w:u w:val="single"/>
        </w:rPr>
      </w:pPr>
    </w:p>
    <w:p w14:paraId="24634649" w14:textId="77777777" w:rsidR="00473C81" w:rsidRDefault="00473C81">
      <w:pPr>
        <w:rPr>
          <w:b/>
          <w:sz w:val="24"/>
          <w:szCs w:val="24"/>
          <w:u w:val="single"/>
        </w:rPr>
      </w:pPr>
    </w:p>
    <w:p w14:paraId="0F8C378A" w14:textId="77777777" w:rsidR="00473C81" w:rsidRDefault="00473C81">
      <w:pPr>
        <w:rPr>
          <w:b/>
          <w:sz w:val="24"/>
          <w:szCs w:val="24"/>
          <w:u w:val="single"/>
        </w:rPr>
      </w:pPr>
    </w:p>
    <w:p w14:paraId="113B5485" w14:textId="77777777" w:rsidR="00473C81" w:rsidRDefault="00473C81">
      <w:pPr>
        <w:rPr>
          <w:b/>
          <w:sz w:val="24"/>
          <w:szCs w:val="24"/>
          <w:u w:val="single"/>
        </w:rPr>
      </w:pPr>
    </w:p>
    <w:p w14:paraId="16AE16BB" w14:textId="77777777" w:rsidR="00505465" w:rsidRDefault="00505465">
      <w:pPr>
        <w:rPr>
          <w:b/>
          <w:sz w:val="24"/>
          <w:szCs w:val="24"/>
          <w:u w:val="single"/>
        </w:rPr>
      </w:pPr>
    </w:p>
    <w:p w14:paraId="27B4D59C" w14:textId="77777777" w:rsidR="00DF3B82" w:rsidRDefault="00DF3B82">
      <w:pPr>
        <w:rPr>
          <w:b/>
          <w:sz w:val="24"/>
          <w:szCs w:val="24"/>
          <w:u w:val="single"/>
        </w:rPr>
      </w:pPr>
    </w:p>
    <w:p w14:paraId="2FAAB8D6" w14:textId="77777777" w:rsidR="00505465" w:rsidRDefault="00505465">
      <w:pPr>
        <w:rPr>
          <w:b/>
          <w:sz w:val="24"/>
          <w:szCs w:val="24"/>
          <w:u w:val="single"/>
        </w:rPr>
      </w:pPr>
    </w:p>
    <w:p w14:paraId="1628C2CD" w14:textId="77777777" w:rsidR="00DC40A1" w:rsidRDefault="009A4D42" w:rsidP="009A4D42">
      <w:pPr>
        <w:jc w:val="center"/>
        <w:rPr>
          <w:b/>
          <w:sz w:val="24"/>
          <w:szCs w:val="24"/>
          <w:u w:val="single"/>
        </w:rPr>
      </w:pPr>
      <w:bookmarkStart w:id="1" w:name="VersionHistory"/>
      <w:r>
        <w:rPr>
          <w:b/>
          <w:sz w:val="24"/>
          <w:szCs w:val="24"/>
          <w:u w:val="single"/>
        </w:rPr>
        <w:lastRenderedPageBreak/>
        <w:t>Version History</w:t>
      </w:r>
    </w:p>
    <w:bookmarkEnd w:id="1"/>
    <w:p w14:paraId="34C5F695" w14:textId="62CA1C43" w:rsidR="00DF4BC3" w:rsidRPr="00E879F6" w:rsidRDefault="00DC40A1" w:rsidP="00DF4BC3">
      <w:pPr>
        <w:rPr>
          <w:b/>
          <w:sz w:val="24"/>
          <w:szCs w:val="24"/>
        </w:rPr>
      </w:pPr>
      <w:r>
        <w:rPr>
          <w:b/>
          <w:sz w:val="24"/>
          <w:szCs w:val="24"/>
        </w:rPr>
        <w:t>Version 0.1</w:t>
      </w:r>
      <w:r w:rsidR="00DF4BC3" w:rsidRPr="00E879F6">
        <w:rPr>
          <w:b/>
          <w:sz w:val="24"/>
          <w:szCs w:val="24"/>
        </w:rPr>
        <w:t>:</w:t>
      </w:r>
    </w:p>
    <w:p w14:paraId="2991903E" w14:textId="7E9BBD39" w:rsidR="00E879F6" w:rsidRDefault="00DF4BC3" w:rsidP="00DF4BC3">
      <w:pPr>
        <w:rPr>
          <w:sz w:val="24"/>
          <w:szCs w:val="24"/>
        </w:rPr>
      </w:pPr>
      <w:r>
        <w:rPr>
          <w:sz w:val="24"/>
          <w:szCs w:val="24"/>
        </w:rPr>
        <w:tab/>
      </w:r>
      <w:r w:rsidR="001E626E">
        <w:rPr>
          <w:sz w:val="24"/>
          <w:szCs w:val="24"/>
        </w:rPr>
        <w:t>The initial Version of Leapy, was to start off with a background</w:t>
      </w:r>
      <w:r w:rsidR="00311D8E">
        <w:rPr>
          <w:sz w:val="24"/>
          <w:szCs w:val="24"/>
        </w:rPr>
        <w:t xml:space="preserve"> and added a whole bunch of sprites to make the level. </w:t>
      </w:r>
    </w:p>
    <w:p w14:paraId="50575365" w14:textId="0830317E" w:rsidR="00E879F6" w:rsidRPr="00E879F6" w:rsidRDefault="00DC40A1" w:rsidP="00DF4BC3">
      <w:pPr>
        <w:rPr>
          <w:b/>
          <w:sz w:val="24"/>
          <w:szCs w:val="24"/>
        </w:rPr>
      </w:pPr>
      <w:r>
        <w:rPr>
          <w:b/>
          <w:sz w:val="24"/>
          <w:szCs w:val="24"/>
        </w:rPr>
        <w:t>Version 0.2</w:t>
      </w:r>
      <w:r w:rsidR="00E879F6" w:rsidRPr="00E879F6">
        <w:rPr>
          <w:b/>
          <w:sz w:val="24"/>
          <w:szCs w:val="24"/>
        </w:rPr>
        <w:t>:</w:t>
      </w:r>
    </w:p>
    <w:p w14:paraId="41271E5C" w14:textId="0B7AAF89" w:rsidR="00E879F6" w:rsidRDefault="00E879F6" w:rsidP="00DF4BC3">
      <w:pPr>
        <w:rPr>
          <w:sz w:val="24"/>
          <w:szCs w:val="24"/>
        </w:rPr>
      </w:pPr>
      <w:r>
        <w:rPr>
          <w:sz w:val="24"/>
          <w:szCs w:val="24"/>
        </w:rPr>
        <w:tab/>
      </w:r>
      <w:r w:rsidR="00FD4079">
        <w:rPr>
          <w:sz w:val="24"/>
          <w:szCs w:val="24"/>
        </w:rPr>
        <w:t>In version 2, I added sound implementation, collision detection as well as gave Leapy movement</w:t>
      </w:r>
    </w:p>
    <w:p w14:paraId="14C49301" w14:textId="37017F4D" w:rsidR="00E879F6" w:rsidRPr="00E879F6" w:rsidRDefault="00DC40A1" w:rsidP="00DF4BC3">
      <w:pPr>
        <w:rPr>
          <w:b/>
          <w:sz w:val="24"/>
          <w:szCs w:val="24"/>
        </w:rPr>
      </w:pPr>
      <w:r>
        <w:rPr>
          <w:b/>
          <w:sz w:val="24"/>
          <w:szCs w:val="24"/>
        </w:rPr>
        <w:t>Version 0.3:</w:t>
      </w:r>
    </w:p>
    <w:p w14:paraId="54485033" w14:textId="7526D559" w:rsidR="004B7EA3" w:rsidRDefault="00E879F6" w:rsidP="00DF4BC3">
      <w:pPr>
        <w:rPr>
          <w:sz w:val="24"/>
          <w:szCs w:val="24"/>
        </w:rPr>
      </w:pPr>
      <w:r>
        <w:rPr>
          <w:sz w:val="24"/>
          <w:szCs w:val="24"/>
        </w:rPr>
        <w:tab/>
      </w:r>
      <w:r w:rsidR="0062502F">
        <w:rPr>
          <w:sz w:val="24"/>
          <w:szCs w:val="24"/>
        </w:rPr>
        <w:t>Version 3, A scoreboard that tracked Leapys lives was implemented as well as a gameover screen</w:t>
      </w:r>
    </w:p>
    <w:p w14:paraId="4F7D8610" w14:textId="425AD348" w:rsidR="00DC40A1" w:rsidRDefault="00DC40A1" w:rsidP="00DF4BC3">
      <w:pPr>
        <w:rPr>
          <w:sz w:val="24"/>
          <w:szCs w:val="24"/>
        </w:rPr>
      </w:pPr>
      <w:r w:rsidRPr="00DC40A1">
        <w:rPr>
          <w:b/>
          <w:sz w:val="24"/>
          <w:szCs w:val="24"/>
        </w:rPr>
        <w:t>Version 0.4</w:t>
      </w:r>
      <w:r>
        <w:rPr>
          <w:sz w:val="24"/>
          <w:szCs w:val="24"/>
        </w:rPr>
        <w:t>:</w:t>
      </w:r>
    </w:p>
    <w:p w14:paraId="1D8CEC88" w14:textId="272C8A96" w:rsidR="00DC40A1" w:rsidRDefault="00D60FEC" w:rsidP="00DF4BC3">
      <w:pPr>
        <w:rPr>
          <w:sz w:val="24"/>
          <w:szCs w:val="24"/>
        </w:rPr>
      </w:pPr>
      <w:r>
        <w:rPr>
          <w:sz w:val="24"/>
          <w:szCs w:val="24"/>
        </w:rPr>
        <w:tab/>
      </w:r>
      <w:r w:rsidR="00F7698B">
        <w:rPr>
          <w:sz w:val="24"/>
          <w:szCs w:val="24"/>
        </w:rPr>
        <w:t>Version 4 was the full implementation of level 2 for Leapy</w:t>
      </w:r>
    </w:p>
    <w:p w14:paraId="31683BA3" w14:textId="40F3E681" w:rsidR="00DC40A1" w:rsidRDefault="00DC40A1" w:rsidP="00DF4BC3">
      <w:pPr>
        <w:rPr>
          <w:sz w:val="24"/>
          <w:szCs w:val="24"/>
        </w:rPr>
      </w:pPr>
      <w:r w:rsidRPr="00DC40A1">
        <w:rPr>
          <w:b/>
          <w:sz w:val="24"/>
          <w:szCs w:val="24"/>
        </w:rPr>
        <w:t>Version 0.5</w:t>
      </w:r>
      <w:r>
        <w:rPr>
          <w:sz w:val="24"/>
          <w:szCs w:val="24"/>
        </w:rPr>
        <w:t>:</w:t>
      </w:r>
    </w:p>
    <w:p w14:paraId="5D269C23" w14:textId="5504EFB6" w:rsidR="00DC40A1" w:rsidRDefault="00DC40A1" w:rsidP="00DF4BC3">
      <w:pPr>
        <w:rPr>
          <w:sz w:val="24"/>
          <w:szCs w:val="24"/>
        </w:rPr>
      </w:pPr>
      <w:r>
        <w:rPr>
          <w:sz w:val="24"/>
          <w:szCs w:val="24"/>
        </w:rPr>
        <w:tab/>
      </w:r>
      <w:r w:rsidR="00F7698B">
        <w:rPr>
          <w:sz w:val="24"/>
          <w:szCs w:val="24"/>
        </w:rPr>
        <w:t>Version 5 was the full implementation of level 3 for Leapy</w:t>
      </w:r>
    </w:p>
    <w:p w14:paraId="4DF61F27" w14:textId="46C65879" w:rsidR="00414690" w:rsidRPr="00DE2DD2" w:rsidRDefault="00414690" w:rsidP="00DF4BC3">
      <w:pPr>
        <w:rPr>
          <w:b/>
          <w:sz w:val="24"/>
          <w:szCs w:val="24"/>
        </w:rPr>
      </w:pPr>
      <w:r w:rsidRPr="00DE2DD2">
        <w:rPr>
          <w:b/>
          <w:sz w:val="24"/>
          <w:szCs w:val="24"/>
        </w:rPr>
        <w:t>Version 0.6:</w:t>
      </w:r>
    </w:p>
    <w:p w14:paraId="76160B8F" w14:textId="5F278646" w:rsidR="00414690" w:rsidRDefault="00C33955" w:rsidP="00DF4BC3">
      <w:pPr>
        <w:rPr>
          <w:sz w:val="24"/>
          <w:szCs w:val="24"/>
        </w:rPr>
      </w:pPr>
      <w:r>
        <w:rPr>
          <w:sz w:val="24"/>
          <w:szCs w:val="24"/>
        </w:rPr>
        <w:tab/>
        <w:t xml:space="preserve">In this version, </w:t>
      </w:r>
      <w:r w:rsidR="00E45FCF">
        <w:rPr>
          <w:sz w:val="24"/>
          <w:szCs w:val="24"/>
        </w:rPr>
        <w:t>we began implementing a boss battle level. W</w:t>
      </w:r>
      <w:r>
        <w:rPr>
          <w:sz w:val="24"/>
          <w:szCs w:val="24"/>
        </w:rPr>
        <w:t>e implemented the power of Leapy. He is now able to shoot fireballs at the boss</w:t>
      </w:r>
    </w:p>
    <w:p w14:paraId="423CE69C" w14:textId="6878C749" w:rsidR="00414690" w:rsidRPr="00DE2DD2" w:rsidRDefault="00414690" w:rsidP="00DF4BC3">
      <w:pPr>
        <w:rPr>
          <w:b/>
          <w:sz w:val="24"/>
          <w:szCs w:val="24"/>
        </w:rPr>
      </w:pPr>
      <w:r w:rsidRPr="00DE2DD2">
        <w:rPr>
          <w:b/>
          <w:sz w:val="24"/>
          <w:szCs w:val="24"/>
        </w:rPr>
        <w:t>Version 0.7:</w:t>
      </w:r>
    </w:p>
    <w:p w14:paraId="09F2089C" w14:textId="254104FE" w:rsidR="00C33955" w:rsidRDefault="00C33955" w:rsidP="00DF4BC3">
      <w:pPr>
        <w:rPr>
          <w:sz w:val="24"/>
          <w:szCs w:val="24"/>
        </w:rPr>
      </w:pPr>
      <w:r>
        <w:rPr>
          <w:sz w:val="24"/>
          <w:szCs w:val="24"/>
        </w:rPr>
        <w:tab/>
        <w:t>Version 0.7 consisted of updating the Boss AI, so that he follows Leapy around the screen</w:t>
      </w:r>
    </w:p>
    <w:p w14:paraId="3567C18B" w14:textId="2B1A5B4E" w:rsidR="00414690" w:rsidRPr="00DE2DD2" w:rsidRDefault="00414690" w:rsidP="00DF4BC3">
      <w:pPr>
        <w:rPr>
          <w:b/>
          <w:sz w:val="24"/>
          <w:szCs w:val="24"/>
        </w:rPr>
      </w:pPr>
      <w:r w:rsidRPr="00DE2DD2">
        <w:rPr>
          <w:b/>
          <w:sz w:val="24"/>
          <w:szCs w:val="24"/>
        </w:rPr>
        <w:t>Version 0.8:</w:t>
      </w:r>
    </w:p>
    <w:p w14:paraId="4A694037" w14:textId="42D163CF" w:rsidR="00C33955" w:rsidRDefault="00C33955" w:rsidP="00DF4BC3">
      <w:pPr>
        <w:rPr>
          <w:sz w:val="24"/>
          <w:szCs w:val="24"/>
        </w:rPr>
      </w:pPr>
      <w:r>
        <w:rPr>
          <w:sz w:val="24"/>
          <w:szCs w:val="24"/>
        </w:rPr>
        <w:tab/>
        <w:t>Version 0.8 consisted of the Boss now shooting FlyBombs at Leapy</w:t>
      </w:r>
    </w:p>
    <w:p w14:paraId="7C823AE5" w14:textId="44975BDB" w:rsidR="00414690" w:rsidRPr="00DE2DD2" w:rsidRDefault="00414690" w:rsidP="00DF4BC3">
      <w:pPr>
        <w:rPr>
          <w:b/>
          <w:sz w:val="24"/>
          <w:szCs w:val="24"/>
        </w:rPr>
      </w:pPr>
      <w:r w:rsidRPr="00DE2DD2">
        <w:rPr>
          <w:b/>
          <w:sz w:val="24"/>
          <w:szCs w:val="24"/>
        </w:rPr>
        <w:t>Version 0.9:</w:t>
      </w:r>
    </w:p>
    <w:p w14:paraId="75EED044" w14:textId="65B8B943" w:rsidR="00C33955" w:rsidRDefault="00C33955" w:rsidP="00DF4BC3">
      <w:pPr>
        <w:rPr>
          <w:sz w:val="24"/>
          <w:szCs w:val="24"/>
        </w:rPr>
      </w:pPr>
      <w:r>
        <w:rPr>
          <w:sz w:val="24"/>
          <w:szCs w:val="24"/>
        </w:rPr>
        <w:tab/>
        <w:t>We now implemented collision detection between Leapy and the boss and flybombs</w:t>
      </w:r>
    </w:p>
    <w:p w14:paraId="2D2D7968" w14:textId="3D6E8B82" w:rsidR="00414690" w:rsidRPr="00DE2DD2" w:rsidRDefault="00414690" w:rsidP="00DF4BC3">
      <w:pPr>
        <w:rPr>
          <w:b/>
          <w:sz w:val="24"/>
          <w:szCs w:val="24"/>
        </w:rPr>
      </w:pPr>
      <w:r w:rsidRPr="00DE2DD2">
        <w:rPr>
          <w:b/>
          <w:sz w:val="24"/>
          <w:szCs w:val="24"/>
        </w:rPr>
        <w:t>Version 1.0:</w:t>
      </w:r>
    </w:p>
    <w:p w14:paraId="7AA82337" w14:textId="31FDA4AC" w:rsidR="00C33955" w:rsidRDefault="00C33955" w:rsidP="00DF4BC3">
      <w:pPr>
        <w:rPr>
          <w:sz w:val="24"/>
          <w:szCs w:val="24"/>
        </w:rPr>
      </w:pPr>
      <w:r>
        <w:rPr>
          <w:sz w:val="24"/>
          <w:szCs w:val="24"/>
        </w:rPr>
        <w:lastRenderedPageBreak/>
        <w:tab/>
        <w:t>The version consisted of a little more work as we implemented a health system with the scoreboard and gave fireballs and flybombs attack attributes, that when colliding with leapy and the Boss, would decrease their health. We also gave some intense battle sounds for this boss battle.</w:t>
      </w:r>
    </w:p>
    <w:p w14:paraId="7DABA890" w14:textId="4D46FF55" w:rsidR="00414690" w:rsidRPr="00DE2DD2" w:rsidRDefault="00414690" w:rsidP="00DF4BC3">
      <w:pPr>
        <w:rPr>
          <w:b/>
          <w:sz w:val="24"/>
          <w:szCs w:val="24"/>
        </w:rPr>
      </w:pPr>
      <w:r w:rsidRPr="00DE2DD2">
        <w:rPr>
          <w:b/>
          <w:sz w:val="24"/>
          <w:szCs w:val="24"/>
        </w:rPr>
        <w:t>Version 1.1:</w:t>
      </w:r>
    </w:p>
    <w:p w14:paraId="20D473F5" w14:textId="6AA31AB2" w:rsidR="00C33955" w:rsidRDefault="00C33955" w:rsidP="00DF4BC3">
      <w:pPr>
        <w:rPr>
          <w:sz w:val="24"/>
          <w:szCs w:val="24"/>
        </w:rPr>
      </w:pPr>
      <w:r>
        <w:rPr>
          <w:sz w:val="24"/>
          <w:szCs w:val="24"/>
        </w:rPr>
        <w:tab/>
        <w:t>In this version, we put a limit on how fast and how often the user could shoot fireballs at the enemies. Aswell, as the design of the boss battle was updated with a sewer theme.</w:t>
      </w:r>
    </w:p>
    <w:p w14:paraId="54EAC2FB" w14:textId="37BE4C27" w:rsidR="00414690" w:rsidRPr="00DE2DD2" w:rsidRDefault="00414690" w:rsidP="00DF4BC3">
      <w:pPr>
        <w:rPr>
          <w:b/>
          <w:sz w:val="24"/>
          <w:szCs w:val="24"/>
        </w:rPr>
      </w:pPr>
      <w:r w:rsidRPr="00DE2DD2">
        <w:rPr>
          <w:b/>
          <w:sz w:val="24"/>
          <w:szCs w:val="24"/>
        </w:rPr>
        <w:t>Version 1.2:</w:t>
      </w:r>
    </w:p>
    <w:p w14:paraId="1A7C39B4" w14:textId="04C4767C" w:rsidR="00414690" w:rsidRDefault="00414690" w:rsidP="00DF4BC3">
      <w:pPr>
        <w:rPr>
          <w:sz w:val="24"/>
          <w:szCs w:val="24"/>
        </w:rPr>
      </w:pPr>
      <w:r>
        <w:rPr>
          <w:sz w:val="24"/>
          <w:szCs w:val="24"/>
        </w:rPr>
        <w:tab/>
        <w:t>This final version is the implem</w:t>
      </w:r>
      <w:r w:rsidR="00633E0B">
        <w:rPr>
          <w:sz w:val="24"/>
          <w:szCs w:val="24"/>
        </w:rPr>
        <w:t>entation of the splashscreen for</w:t>
      </w:r>
      <w:r>
        <w:rPr>
          <w:sz w:val="24"/>
          <w:szCs w:val="24"/>
        </w:rPr>
        <w:t xml:space="preserve"> Leapy</w:t>
      </w:r>
    </w:p>
    <w:p w14:paraId="70096966" w14:textId="7CB74D1C" w:rsidR="00326166" w:rsidRDefault="00326166" w:rsidP="00DF4BC3">
      <w:pPr>
        <w:rPr>
          <w:sz w:val="24"/>
          <w:szCs w:val="24"/>
        </w:rPr>
      </w:pPr>
      <w:r>
        <w:rPr>
          <w:sz w:val="24"/>
          <w:szCs w:val="24"/>
        </w:rPr>
        <w:t xml:space="preserve">GitHub Link: </w:t>
      </w:r>
      <w:hyperlink r:id="rId14" w:history="1">
        <w:r w:rsidRPr="00DE6970">
          <w:rPr>
            <w:rStyle w:val="Hyperlink"/>
            <w:sz w:val="24"/>
            <w:szCs w:val="24"/>
          </w:rPr>
          <w:t>https://github.com/JargonKnight/Intro-To-Graphics.git</w:t>
        </w:r>
      </w:hyperlink>
      <w:r>
        <w:rPr>
          <w:sz w:val="24"/>
          <w:szCs w:val="24"/>
        </w:rPr>
        <w:t xml:space="preserve"> </w:t>
      </w:r>
    </w:p>
    <w:p w14:paraId="3C39FC45" w14:textId="77777777" w:rsidR="008C6B2D" w:rsidRDefault="008C6B2D" w:rsidP="00686D09">
      <w:pPr>
        <w:jc w:val="right"/>
        <w:rPr>
          <w:sz w:val="24"/>
          <w:szCs w:val="24"/>
        </w:rPr>
      </w:pPr>
    </w:p>
    <w:p w14:paraId="1F162981" w14:textId="77777777" w:rsidR="00326166" w:rsidRDefault="00326166" w:rsidP="00686D09">
      <w:pPr>
        <w:jc w:val="right"/>
        <w:rPr>
          <w:sz w:val="24"/>
          <w:szCs w:val="24"/>
        </w:rPr>
      </w:pPr>
    </w:p>
    <w:p w14:paraId="3042F6EE" w14:textId="77777777" w:rsidR="00326166" w:rsidRDefault="00326166" w:rsidP="00686D09">
      <w:pPr>
        <w:jc w:val="right"/>
        <w:rPr>
          <w:sz w:val="24"/>
          <w:szCs w:val="24"/>
        </w:rPr>
      </w:pPr>
    </w:p>
    <w:p w14:paraId="7CA4CFA5" w14:textId="77777777" w:rsidR="00192584" w:rsidRDefault="00192584" w:rsidP="00686D09">
      <w:pPr>
        <w:jc w:val="right"/>
        <w:rPr>
          <w:sz w:val="24"/>
          <w:szCs w:val="24"/>
        </w:rPr>
      </w:pPr>
    </w:p>
    <w:p w14:paraId="59BEEF04" w14:textId="77777777" w:rsidR="00192584" w:rsidRDefault="00192584" w:rsidP="00686D09">
      <w:pPr>
        <w:jc w:val="right"/>
        <w:rPr>
          <w:sz w:val="24"/>
          <w:szCs w:val="24"/>
        </w:rPr>
      </w:pPr>
    </w:p>
    <w:p w14:paraId="0CE452E2" w14:textId="77777777" w:rsidR="00192584" w:rsidRDefault="00192584" w:rsidP="00686D09">
      <w:pPr>
        <w:jc w:val="right"/>
        <w:rPr>
          <w:sz w:val="24"/>
          <w:szCs w:val="24"/>
        </w:rPr>
      </w:pPr>
    </w:p>
    <w:p w14:paraId="2E4C6731" w14:textId="77777777" w:rsidR="00192584" w:rsidRDefault="00192584" w:rsidP="00686D09">
      <w:pPr>
        <w:jc w:val="right"/>
        <w:rPr>
          <w:sz w:val="24"/>
          <w:szCs w:val="24"/>
        </w:rPr>
      </w:pPr>
    </w:p>
    <w:p w14:paraId="7600A482" w14:textId="77777777" w:rsidR="00AF02BF" w:rsidRDefault="00AF02BF" w:rsidP="00686D09">
      <w:pPr>
        <w:jc w:val="right"/>
        <w:rPr>
          <w:sz w:val="24"/>
          <w:szCs w:val="24"/>
        </w:rPr>
      </w:pPr>
    </w:p>
    <w:p w14:paraId="11B3FB0E" w14:textId="77777777" w:rsidR="00AF02BF" w:rsidRDefault="00AF02BF" w:rsidP="00686D09">
      <w:pPr>
        <w:jc w:val="right"/>
        <w:rPr>
          <w:sz w:val="24"/>
          <w:szCs w:val="24"/>
        </w:rPr>
      </w:pPr>
    </w:p>
    <w:p w14:paraId="40B2FAD0" w14:textId="77777777" w:rsidR="00AF02BF" w:rsidRDefault="00AF02BF" w:rsidP="00686D09">
      <w:pPr>
        <w:jc w:val="right"/>
        <w:rPr>
          <w:sz w:val="24"/>
          <w:szCs w:val="24"/>
        </w:rPr>
      </w:pPr>
    </w:p>
    <w:p w14:paraId="2D4CD647" w14:textId="77777777" w:rsidR="00AF02BF" w:rsidRDefault="00AF02BF" w:rsidP="00686D09">
      <w:pPr>
        <w:jc w:val="right"/>
        <w:rPr>
          <w:sz w:val="24"/>
          <w:szCs w:val="24"/>
        </w:rPr>
      </w:pPr>
    </w:p>
    <w:p w14:paraId="77C53E07" w14:textId="77777777" w:rsidR="00AF02BF" w:rsidRDefault="00AF02BF" w:rsidP="00686D09">
      <w:pPr>
        <w:jc w:val="right"/>
        <w:rPr>
          <w:sz w:val="24"/>
          <w:szCs w:val="24"/>
        </w:rPr>
      </w:pPr>
    </w:p>
    <w:p w14:paraId="64E98362" w14:textId="77777777" w:rsidR="00AF02BF" w:rsidRDefault="00AF02BF" w:rsidP="00686D09">
      <w:pPr>
        <w:jc w:val="right"/>
        <w:rPr>
          <w:sz w:val="24"/>
          <w:szCs w:val="24"/>
        </w:rPr>
      </w:pPr>
    </w:p>
    <w:p w14:paraId="6D6235B8" w14:textId="77777777" w:rsidR="00AF02BF" w:rsidRDefault="00AF02BF" w:rsidP="00686D09">
      <w:pPr>
        <w:jc w:val="right"/>
        <w:rPr>
          <w:sz w:val="24"/>
          <w:szCs w:val="24"/>
        </w:rPr>
      </w:pPr>
    </w:p>
    <w:p w14:paraId="1407E3BA" w14:textId="77777777" w:rsidR="00326166" w:rsidRDefault="00326166" w:rsidP="00686D09">
      <w:pPr>
        <w:jc w:val="right"/>
        <w:rPr>
          <w:sz w:val="24"/>
          <w:szCs w:val="24"/>
        </w:rPr>
      </w:pPr>
    </w:p>
    <w:p w14:paraId="0DB81331" w14:textId="77777777" w:rsidR="00326166" w:rsidRDefault="00326166" w:rsidP="00686D09">
      <w:pPr>
        <w:jc w:val="right"/>
        <w:rPr>
          <w:sz w:val="24"/>
          <w:szCs w:val="24"/>
        </w:rPr>
      </w:pPr>
    </w:p>
    <w:p w14:paraId="178FB185" w14:textId="77777777" w:rsidR="00BF4089" w:rsidRDefault="009F6693" w:rsidP="00BF4089">
      <w:pPr>
        <w:pStyle w:val="ListParagraph"/>
        <w:numPr>
          <w:ilvl w:val="0"/>
          <w:numId w:val="1"/>
        </w:numPr>
        <w:rPr>
          <w:b/>
          <w:sz w:val="24"/>
          <w:szCs w:val="24"/>
        </w:rPr>
      </w:pPr>
      <w:bookmarkStart w:id="2" w:name="GameDescription"/>
      <w:r w:rsidRPr="008C6B2D">
        <w:rPr>
          <w:b/>
          <w:sz w:val="24"/>
          <w:szCs w:val="24"/>
        </w:rPr>
        <w:lastRenderedPageBreak/>
        <w:t>Game Overview</w:t>
      </w:r>
      <w:r w:rsidR="00BF4089">
        <w:rPr>
          <w:b/>
          <w:sz w:val="24"/>
          <w:szCs w:val="24"/>
        </w:rPr>
        <w:t xml:space="preserve"> </w:t>
      </w:r>
    </w:p>
    <w:p w14:paraId="60ECCC3F" w14:textId="19D84363" w:rsidR="00307FC1" w:rsidRPr="00FB5059" w:rsidRDefault="00162B86" w:rsidP="00FB5059">
      <w:pPr>
        <w:rPr>
          <w:sz w:val="24"/>
          <w:szCs w:val="24"/>
        </w:rPr>
      </w:pPr>
      <w:r>
        <w:rPr>
          <w:sz w:val="24"/>
          <w:szCs w:val="24"/>
        </w:rPr>
        <w:t>Leapy is a frogger-based arcade game. Leapy is on a journey and must avoid all obstacles in order to live and continue his journeys. Each level consists of multiple coins or objects that Leapy must collect to continue on to the next. While on his journeys, Leapy discovers he has super powers that only come out when his survival instincts kick in, such as during boss battles. With various themed levels and different game sounds and music, this game is a quick and fun game to play.</w:t>
      </w:r>
      <w:bookmarkEnd w:id="2"/>
    </w:p>
    <w:p w14:paraId="5836F61D" w14:textId="5F3A9FDB" w:rsidR="006F4BA2" w:rsidRPr="00A42122" w:rsidRDefault="00307FC1" w:rsidP="006F4BA2">
      <w:pPr>
        <w:pStyle w:val="ListParagraph"/>
        <w:numPr>
          <w:ilvl w:val="0"/>
          <w:numId w:val="1"/>
        </w:numPr>
        <w:rPr>
          <w:b/>
          <w:sz w:val="24"/>
          <w:szCs w:val="24"/>
        </w:rPr>
      </w:pPr>
      <w:bookmarkStart w:id="3" w:name="Controls"/>
      <w:r w:rsidRPr="00307FC1">
        <w:rPr>
          <w:b/>
          <w:sz w:val="24"/>
          <w:szCs w:val="24"/>
        </w:rPr>
        <w:t>Controls</w:t>
      </w:r>
    </w:p>
    <w:bookmarkEnd w:id="3"/>
    <w:p w14:paraId="7121B5A8" w14:textId="35144448" w:rsidR="00C36A43" w:rsidRPr="00E82334" w:rsidRDefault="00162B86" w:rsidP="006F4BA2">
      <w:pPr>
        <w:rPr>
          <w:sz w:val="24"/>
          <w:szCs w:val="24"/>
        </w:rPr>
      </w:pPr>
      <w:r>
        <w:rPr>
          <w:sz w:val="24"/>
          <w:szCs w:val="24"/>
        </w:rPr>
        <w:t>Leapy is operated by the arrow keys; controlling Leapy to move in all directions.</w:t>
      </w:r>
      <w:r w:rsidR="00035CD8">
        <w:rPr>
          <w:sz w:val="24"/>
          <w:szCs w:val="24"/>
        </w:rPr>
        <w:t xml:space="preserve"> Now that we have implemented a Boss Battle, the spacebar is now used as well to shoot Fireballs at the Boss and his FlyBombs.</w:t>
      </w:r>
    </w:p>
    <w:p w14:paraId="262A6B91" w14:textId="6C4A7320" w:rsidR="006F4BA2" w:rsidRPr="00C36A43" w:rsidRDefault="005F3CE8" w:rsidP="006F4BA2">
      <w:pPr>
        <w:pStyle w:val="ListParagraph"/>
        <w:numPr>
          <w:ilvl w:val="0"/>
          <w:numId w:val="1"/>
        </w:numPr>
        <w:rPr>
          <w:b/>
          <w:sz w:val="24"/>
          <w:szCs w:val="24"/>
        </w:rPr>
      </w:pPr>
      <w:bookmarkStart w:id="4" w:name="ScreenSketch"/>
      <w:r>
        <w:rPr>
          <w:b/>
          <w:noProof/>
          <w:sz w:val="24"/>
          <w:szCs w:val="24"/>
          <w:lang w:val="en-US" w:eastAsia="en-US"/>
        </w:rPr>
        <mc:AlternateContent>
          <mc:Choice Requires="wps">
            <w:drawing>
              <wp:anchor distT="0" distB="0" distL="114300" distR="114300" simplePos="0" relativeHeight="251670528" behindDoc="0" locked="0" layoutInCell="1" allowOverlap="1" wp14:anchorId="59A0A016" wp14:editId="2C1FCDE5">
                <wp:simplePos x="0" y="0"/>
                <wp:positionH relativeFrom="column">
                  <wp:posOffset>3702050</wp:posOffset>
                </wp:positionH>
                <wp:positionV relativeFrom="paragraph">
                  <wp:posOffset>1353185</wp:posOffset>
                </wp:positionV>
                <wp:extent cx="1257300" cy="3429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1257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B29893" w14:textId="677BAB51" w:rsidR="00A6477E" w:rsidRDefault="00A6477E" w:rsidP="00DE34A4">
                            <w:r>
                              <w:t>Enemy Bombs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1" o:spid="_x0000_s1026" type="#_x0000_t202" style="position:absolute;left:0;text-align:left;margin-left:291.5pt;margin-top:106.55pt;width:99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T+M4CAAAQ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" filled="f" stroked="f">
                <v:textbox>
                  <w:txbxContent>
                    <w:p w14:paraId="6BB29893" w14:textId="677BAB51" w:rsidR="00A6477E" w:rsidRDefault="00A6477E" w:rsidP="00DE34A4">
                      <w:r>
                        <w:t>Enemy Bombs</w:t>
                      </w:r>
                    </w:p>
                  </w:txbxContent>
                </v:textbox>
                <w10:wrap type="square"/>
              </v:shape>
            </w:pict>
          </mc:Fallback>
        </mc:AlternateContent>
      </w:r>
      <w:r>
        <w:rPr>
          <w:b/>
          <w:noProof/>
          <w:sz w:val="24"/>
          <w:szCs w:val="24"/>
          <w:lang w:val="en-US" w:eastAsia="en-US"/>
        </w:rPr>
        <mc:AlternateContent>
          <mc:Choice Requires="wps">
            <w:drawing>
              <wp:anchor distT="0" distB="0" distL="114300" distR="114300" simplePos="0" relativeHeight="251673600" behindDoc="0" locked="0" layoutInCell="1" allowOverlap="1" wp14:anchorId="3A568F51" wp14:editId="489FDE81">
                <wp:simplePos x="0" y="0"/>
                <wp:positionH relativeFrom="column">
                  <wp:posOffset>2724150</wp:posOffset>
                </wp:positionH>
                <wp:positionV relativeFrom="paragraph">
                  <wp:posOffset>1467485</wp:posOffset>
                </wp:positionV>
                <wp:extent cx="838200" cy="228600"/>
                <wp:effectExtent l="76200" t="25400" r="76200" b="152400"/>
                <wp:wrapNone/>
                <wp:docPr id="3" name="Straight Arrow Connector 3"/>
                <wp:cNvGraphicFramePr/>
                <a:graphic xmlns:a="http://schemas.openxmlformats.org/drawingml/2006/main">
                  <a:graphicData uri="http://schemas.microsoft.com/office/word/2010/wordprocessingShape">
                    <wps:wsp>
                      <wps:cNvCnPr/>
                      <wps:spPr>
                        <a:xfrm flipH="1">
                          <a:off x="0" y="0"/>
                          <a:ext cx="8382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3" o:spid="_x0000_s1026" type="#_x0000_t32" style="position:absolute;margin-left:214.5pt;margin-top:115.55pt;width:66pt;height:18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" strokecolor="#4f81bd [3204]" strokeweight="2pt">
                <v:stroke endarrow="open"/>
                <v:shadow on="t" opacity="24903f" mv:blur="40000f" origin=",.5" offset="0,20000emu"/>
              </v:shape>
            </w:pict>
          </mc:Fallback>
        </mc:AlternateContent>
      </w:r>
      <w:r>
        <w:rPr>
          <w:b/>
          <w:noProof/>
          <w:sz w:val="24"/>
          <w:szCs w:val="24"/>
          <w:lang w:val="en-US" w:eastAsia="en-US"/>
        </w:rPr>
        <mc:AlternateContent>
          <mc:Choice Requires="wps">
            <w:drawing>
              <wp:anchor distT="0" distB="0" distL="114300" distR="114300" simplePos="0" relativeHeight="251671552" behindDoc="0" locked="0" layoutInCell="1" allowOverlap="1" wp14:anchorId="5AE92565" wp14:editId="20B342E9">
                <wp:simplePos x="0" y="0"/>
                <wp:positionH relativeFrom="column">
                  <wp:posOffset>2165350</wp:posOffset>
                </wp:positionH>
                <wp:positionV relativeFrom="paragraph">
                  <wp:posOffset>1696085</wp:posOffset>
                </wp:positionV>
                <wp:extent cx="558800" cy="457200"/>
                <wp:effectExtent l="50800" t="25400" r="76200" b="101600"/>
                <wp:wrapThrough wrapText="bothSides">
                  <wp:wrapPolygon edited="0">
                    <wp:start x="3927" y="-1200"/>
                    <wp:lineTo x="-1964" y="0"/>
                    <wp:lineTo x="-1964" y="9600"/>
                    <wp:lineTo x="9818" y="19200"/>
                    <wp:lineTo x="17673" y="24000"/>
                    <wp:lineTo x="18655" y="25200"/>
                    <wp:lineTo x="23564" y="25200"/>
                    <wp:lineTo x="22582" y="20400"/>
                    <wp:lineTo x="22582" y="19200"/>
                    <wp:lineTo x="11782" y="-1200"/>
                    <wp:lineTo x="3927" y="-1200"/>
                  </wp:wrapPolygon>
                </wp:wrapThrough>
                <wp:docPr id="1" name="Lightning Bolt 1"/>
                <wp:cNvGraphicFramePr/>
                <a:graphic xmlns:a="http://schemas.openxmlformats.org/drawingml/2006/main">
                  <a:graphicData uri="http://schemas.microsoft.com/office/word/2010/wordprocessingShape">
                    <wps:wsp>
                      <wps:cNvSpPr/>
                      <wps:spPr>
                        <a:xfrm>
                          <a:off x="0" y="0"/>
                          <a:ext cx="558800" cy="457200"/>
                        </a:xfrm>
                        <a:prstGeom prst="lightningBol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3" coordsize="21600,21600" o:spt="73" path="m8472,0l0,3890,7602,8382,5022,9705,12222,13897,10012,14915,21600,21600,14767,12877,16577,12007,11050,6797,12860,6080xe">
                <v:stroke joinstyle="miter"/>
                <v:path o:connecttype="custom" o:connectlocs="8472,0;0,3890;5022,9705;10012,14915;21600,21600;16577,12007;12860,6080" o:connectangles="270,270,180,180,90,0,0" textboxrect="8757,7437,13917,14277"/>
              </v:shapetype>
              <v:shape id="Lightning Bolt 1" o:spid="_x0000_s1026" type="#_x0000_t73" style="position:absolute;margin-left:170.5pt;margin-top:133.55pt;width:44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" fillcolor="#254163 [1636]" strokecolor="#4579b8 [3044]">
                <v:fill color2="#4477b6 [3012]" rotate="t" colors="0 #2c5d98;52429f #3c7bc7;1 #3a7ccb" type="gradient">
                  <o:fill v:ext="view" type="gradientUnscaled"/>
                </v:fill>
                <v:shadow on="t" opacity="22937f" mv:blur="40000f" origin=",.5" offset="0,23000emu"/>
                <w10:wrap type="through"/>
              </v:shape>
            </w:pict>
          </mc:Fallback>
        </mc:AlternateContent>
      </w:r>
      <w:r>
        <w:rPr>
          <w:b/>
          <w:noProof/>
          <w:sz w:val="24"/>
          <w:szCs w:val="24"/>
          <w:lang w:val="en-US" w:eastAsia="en-US"/>
        </w:rPr>
        <mc:AlternateContent>
          <mc:Choice Requires="wps">
            <w:drawing>
              <wp:anchor distT="0" distB="0" distL="114300" distR="114300" simplePos="0" relativeHeight="251666432" behindDoc="0" locked="0" layoutInCell="1" allowOverlap="1" wp14:anchorId="7C8D9829" wp14:editId="25C6D4BD">
                <wp:simplePos x="0" y="0"/>
                <wp:positionH relativeFrom="column">
                  <wp:posOffset>3003550</wp:posOffset>
                </wp:positionH>
                <wp:positionV relativeFrom="paragraph">
                  <wp:posOffset>895985</wp:posOffset>
                </wp:positionV>
                <wp:extent cx="1257300" cy="342900"/>
                <wp:effectExtent l="0" t="0" r="0" b="12700"/>
                <wp:wrapSquare wrapText="bothSides"/>
                <wp:docPr id="28" name="Text Box 28"/>
                <wp:cNvGraphicFramePr/>
                <a:graphic xmlns:a="http://schemas.openxmlformats.org/drawingml/2006/main">
                  <a:graphicData uri="http://schemas.microsoft.com/office/word/2010/wordprocessingShape">
                    <wps:wsp>
                      <wps:cNvSpPr txBox="1"/>
                      <wps:spPr>
                        <a:xfrm>
                          <a:off x="0" y="0"/>
                          <a:ext cx="1257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4666B7" w14:textId="2FDC8E1F" w:rsidR="00A6477E" w:rsidRDefault="00A6477E" w:rsidP="00DE34A4">
                            <w:r>
                              <w:t>BOSS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27" type="#_x0000_t202" style="position:absolute;left:0;text-align:left;margin-left:236.5pt;margin-top:70.55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AG7NECAAAX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" filled="f" stroked="f">
                <v:textbox>
                  <w:txbxContent>
                    <w:p w14:paraId="394666B7" w14:textId="2FDC8E1F" w:rsidR="00A6477E" w:rsidRDefault="00A6477E" w:rsidP="00DE34A4">
                      <w:r>
                        <w:t>BOSS</w:t>
                      </w:r>
                    </w:p>
                  </w:txbxContent>
                </v:textbox>
                <w10:wrap type="square"/>
              </v:shape>
            </w:pict>
          </mc:Fallback>
        </mc:AlternateContent>
      </w:r>
      <w:r>
        <w:rPr>
          <w:b/>
          <w:noProof/>
          <w:sz w:val="24"/>
          <w:szCs w:val="24"/>
          <w:lang w:val="en-US" w:eastAsia="en-US"/>
        </w:rPr>
        <mc:AlternateContent>
          <mc:Choice Requires="wps">
            <w:drawing>
              <wp:anchor distT="0" distB="0" distL="114300" distR="114300" simplePos="0" relativeHeight="251664384" behindDoc="0" locked="0" layoutInCell="1" allowOverlap="1" wp14:anchorId="41FF60BA" wp14:editId="310090E6">
                <wp:simplePos x="0" y="0"/>
                <wp:positionH relativeFrom="column">
                  <wp:posOffset>2235200</wp:posOffset>
                </wp:positionH>
                <wp:positionV relativeFrom="paragraph">
                  <wp:posOffset>1124585</wp:posOffset>
                </wp:positionV>
                <wp:extent cx="698500" cy="0"/>
                <wp:effectExtent l="76200" t="101600" r="0" b="177800"/>
                <wp:wrapNone/>
                <wp:docPr id="15" name="Straight Arrow Connector 15"/>
                <wp:cNvGraphicFramePr/>
                <a:graphic xmlns:a="http://schemas.openxmlformats.org/drawingml/2006/main">
                  <a:graphicData uri="http://schemas.microsoft.com/office/word/2010/wordprocessingShape">
                    <wps:wsp>
                      <wps:cNvCnPr/>
                      <wps:spPr>
                        <a:xfrm flipH="1">
                          <a:off x="0" y="0"/>
                          <a:ext cx="698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176pt;margin-top:88.55pt;width:55pt;height: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" strokecolor="#4f81bd [3204]" strokeweight="2pt">
                <v:stroke endarrow="open"/>
                <v:shadow on="t" opacity="24903f" mv:blur="40000f" origin=",.5" offset="0,20000emu"/>
              </v:shape>
            </w:pict>
          </mc:Fallback>
        </mc:AlternateContent>
      </w:r>
      <w:r>
        <w:rPr>
          <w:b/>
          <w:noProof/>
          <w:sz w:val="24"/>
          <w:szCs w:val="24"/>
          <w:lang w:val="en-US" w:eastAsia="en-US"/>
        </w:rPr>
        <mc:AlternateContent>
          <mc:Choice Requires="wps">
            <w:drawing>
              <wp:anchor distT="0" distB="0" distL="114300" distR="114300" simplePos="0" relativeHeight="251663360" behindDoc="0" locked="0" layoutInCell="1" allowOverlap="1" wp14:anchorId="77035EAB" wp14:editId="46962298">
                <wp:simplePos x="0" y="0"/>
                <wp:positionH relativeFrom="column">
                  <wp:posOffset>908050</wp:posOffset>
                </wp:positionH>
                <wp:positionV relativeFrom="paragraph">
                  <wp:posOffset>554355</wp:posOffset>
                </wp:positionV>
                <wp:extent cx="1117600" cy="1141095"/>
                <wp:effectExtent l="50800" t="25400" r="76200" b="103505"/>
                <wp:wrapThrough wrapText="bothSides">
                  <wp:wrapPolygon edited="0">
                    <wp:start x="6873" y="-481"/>
                    <wp:lineTo x="-982" y="0"/>
                    <wp:lineTo x="-982" y="17309"/>
                    <wp:lineTo x="5400" y="22598"/>
                    <wp:lineTo x="7364" y="23078"/>
                    <wp:lineTo x="14236" y="23078"/>
                    <wp:lineTo x="14727" y="22598"/>
                    <wp:lineTo x="22582" y="15866"/>
                    <wp:lineTo x="22582" y="6731"/>
                    <wp:lineTo x="16691" y="962"/>
                    <wp:lineTo x="14727" y="-481"/>
                    <wp:lineTo x="6873" y="-481"/>
                  </wp:wrapPolygon>
                </wp:wrapThrough>
                <wp:docPr id="8" name="Oval 8"/>
                <wp:cNvGraphicFramePr/>
                <a:graphic xmlns:a="http://schemas.openxmlformats.org/drawingml/2006/main">
                  <a:graphicData uri="http://schemas.microsoft.com/office/word/2010/wordprocessingShape">
                    <wps:wsp>
                      <wps:cNvSpPr/>
                      <wps:spPr>
                        <a:xfrm>
                          <a:off x="0" y="0"/>
                          <a:ext cx="1117600" cy="114109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6" style="position:absolute;margin-left:71.5pt;margin-top:43.65pt;width:88pt;height:8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" fillcolor="#254163 [1636]" strokecolor="#4579b8 [3044]">
                <v:fill color2="#4477b6 [3012]" rotate="t" colors="0 #2c5d98;52429f #3c7bc7;1 #3a7ccb" type="gradient">
                  <o:fill v:ext="view" type="gradientUnscaled"/>
                </v:fill>
                <v:shadow on="t" opacity="22937f" mv:blur="40000f" origin=",.5" offset="0,23000emu"/>
                <w10:wrap type="through"/>
              </v:oval>
            </w:pict>
          </mc:Fallback>
        </mc:AlternateContent>
      </w:r>
      <w:r w:rsidR="00DE34A4">
        <w:rPr>
          <w:b/>
          <w:noProof/>
          <w:sz w:val="24"/>
          <w:szCs w:val="24"/>
          <w:lang w:val="en-US" w:eastAsia="en-US"/>
        </w:rPr>
        <mc:AlternateContent>
          <mc:Choice Requires="wps">
            <w:drawing>
              <wp:anchor distT="0" distB="0" distL="114300" distR="114300" simplePos="0" relativeHeight="251659264" behindDoc="0" locked="0" layoutInCell="1" allowOverlap="1" wp14:anchorId="1ADF9C68" wp14:editId="5AC552F1">
                <wp:simplePos x="0" y="0"/>
                <wp:positionH relativeFrom="column">
                  <wp:posOffset>-349250</wp:posOffset>
                </wp:positionH>
                <wp:positionV relativeFrom="paragraph">
                  <wp:posOffset>440690</wp:posOffset>
                </wp:positionV>
                <wp:extent cx="6635750" cy="3429000"/>
                <wp:effectExtent l="50800" t="25400" r="69850" b="101600"/>
                <wp:wrapThrough wrapText="bothSides">
                  <wp:wrapPolygon edited="0">
                    <wp:start x="-165" y="-160"/>
                    <wp:lineTo x="-165" y="22080"/>
                    <wp:lineTo x="21745" y="22080"/>
                    <wp:lineTo x="21745" y="-160"/>
                    <wp:lineTo x="-165" y="-160"/>
                  </wp:wrapPolygon>
                </wp:wrapThrough>
                <wp:docPr id="4" name="Rectangle 4"/>
                <wp:cNvGraphicFramePr/>
                <a:graphic xmlns:a="http://schemas.openxmlformats.org/drawingml/2006/main">
                  <a:graphicData uri="http://schemas.microsoft.com/office/word/2010/wordprocessingShape">
                    <wps:wsp>
                      <wps:cNvSpPr/>
                      <wps:spPr>
                        <a:xfrm>
                          <a:off x="0" y="0"/>
                          <a:ext cx="6635750" cy="3429000"/>
                        </a:xfrm>
                        <a:prstGeom prst="rect">
                          <a:avLst/>
                        </a:prstGeom>
                        <a:solidFill>
                          <a:schemeClr val="accent1">
                            <a:lumMod val="40000"/>
                            <a:lumOff val="6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27.45pt;margin-top:34.7pt;width:522.5pt;height:27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" fillcolor="#b8cce4 [1300]" strokecolor="#4579b8 [3044]">
                <v:shadow on="t" opacity="22937f" mv:blur="40000f" origin=",.5" offset="0,23000emu"/>
                <w10:wrap type="through"/>
              </v:rect>
            </w:pict>
          </mc:Fallback>
        </mc:AlternateContent>
      </w:r>
      <w:r w:rsidR="006F4BA2" w:rsidRPr="006F4BA2">
        <w:rPr>
          <w:b/>
          <w:sz w:val="24"/>
          <w:szCs w:val="24"/>
        </w:rPr>
        <w:t>Screen Sketch</w:t>
      </w:r>
    </w:p>
    <w:bookmarkEnd w:id="4"/>
    <w:p w14:paraId="54080DA3" w14:textId="7F2F75C0" w:rsidR="00AE6137" w:rsidRDefault="005F3CE8" w:rsidP="00AE6137">
      <w:pPr>
        <w:rPr>
          <w:b/>
          <w:sz w:val="24"/>
          <w:szCs w:val="24"/>
        </w:rPr>
      </w:pPr>
      <w:r>
        <w:rPr>
          <w:b/>
          <w:noProof/>
          <w:sz w:val="24"/>
          <w:szCs w:val="24"/>
          <w:lang w:val="en-US" w:eastAsia="en-US"/>
        </w:rPr>
        <mc:AlternateContent>
          <mc:Choice Requires="wps">
            <w:drawing>
              <wp:anchor distT="0" distB="0" distL="114300" distR="114300" simplePos="0" relativeHeight="251679744" behindDoc="0" locked="0" layoutInCell="1" allowOverlap="1" wp14:anchorId="4DECA801" wp14:editId="1FE7FF25">
                <wp:simplePos x="0" y="0"/>
                <wp:positionH relativeFrom="column">
                  <wp:posOffset>3282950</wp:posOffset>
                </wp:positionH>
                <wp:positionV relativeFrom="paragraph">
                  <wp:posOffset>-1593215</wp:posOffset>
                </wp:positionV>
                <wp:extent cx="977900" cy="342900"/>
                <wp:effectExtent l="0" t="0" r="0" b="12700"/>
                <wp:wrapSquare wrapText="bothSides"/>
                <wp:docPr id="11" name="Text Box 11"/>
                <wp:cNvGraphicFramePr/>
                <a:graphic xmlns:a="http://schemas.openxmlformats.org/drawingml/2006/main">
                  <a:graphicData uri="http://schemas.microsoft.com/office/word/2010/wordprocessingShape">
                    <wps:wsp>
                      <wps:cNvSpPr txBox="1"/>
                      <wps:spPr>
                        <a:xfrm>
                          <a:off x="0" y="0"/>
                          <a:ext cx="977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F965B7" w14:textId="248AC8B3" w:rsidR="00A6477E" w:rsidRDefault="00A6477E" w:rsidP="005F3CE8">
                            <w:r>
                              <w:t>Fireballs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8" type="#_x0000_t202" style="position:absolute;margin-left:258.5pt;margin-top:-125.4pt;width:77pt;height:2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" filled="f" stroked="f">
                <v:textbox>
                  <w:txbxContent>
                    <w:p w14:paraId="3AF965B7" w14:textId="248AC8B3" w:rsidR="00A6477E" w:rsidRDefault="00A6477E" w:rsidP="005F3CE8">
                      <w:r>
                        <w:t>Fireballs</w:t>
                      </w:r>
                    </w:p>
                  </w:txbxContent>
                </v:textbox>
                <w10:wrap type="square"/>
              </v:shape>
            </w:pict>
          </mc:Fallback>
        </mc:AlternateContent>
      </w:r>
      <w:r>
        <w:rPr>
          <w:b/>
          <w:noProof/>
          <w:sz w:val="24"/>
          <w:szCs w:val="24"/>
          <w:lang w:val="en-US" w:eastAsia="en-US"/>
        </w:rPr>
        <mc:AlternateContent>
          <mc:Choice Requires="wps">
            <w:drawing>
              <wp:anchor distT="0" distB="0" distL="114300" distR="114300" simplePos="0" relativeHeight="251677696" behindDoc="0" locked="0" layoutInCell="1" allowOverlap="1" wp14:anchorId="230496D4" wp14:editId="70BDE944">
                <wp:simplePos x="0" y="0"/>
                <wp:positionH relativeFrom="column">
                  <wp:posOffset>2374900</wp:posOffset>
                </wp:positionH>
                <wp:positionV relativeFrom="paragraph">
                  <wp:posOffset>-1364615</wp:posOffset>
                </wp:positionV>
                <wp:extent cx="838200" cy="228600"/>
                <wp:effectExtent l="76200" t="25400" r="76200" b="152400"/>
                <wp:wrapNone/>
                <wp:docPr id="10" name="Straight Arrow Connector 10"/>
                <wp:cNvGraphicFramePr/>
                <a:graphic xmlns:a="http://schemas.openxmlformats.org/drawingml/2006/main">
                  <a:graphicData uri="http://schemas.microsoft.com/office/word/2010/wordprocessingShape">
                    <wps:wsp>
                      <wps:cNvCnPr/>
                      <wps:spPr>
                        <a:xfrm flipH="1">
                          <a:off x="0" y="0"/>
                          <a:ext cx="8382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 o:spid="_x0000_s1026" type="#_x0000_t32" style="position:absolute;margin-left:187pt;margin-top:-107.4pt;width:66pt;height:18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" strokecolor="#4f81bd [3204]" strokeweight="2pt">
                <v:stroke endarrow="open"/>
                <v:shadow on="t" opacity="24903f" mv:blur="40000f" origin=",.5" offset="0,20000emu"/>
              </v:shape>
            </w:pict>
          </mc:Fallback>
        </mc:AlternateContent>
      </w:r>
      <w:r>
        <w:rPr>
          <w:b/>
          <w:noProof/>
          <w:sz w:val="24"/>
          <w:szCs w:val="24"/>
          <w:lang w:val="en-US" w:eastAsia="en-US"/>
        </w:rPr>
        <mc:AlternateContent>
          <mc:Choice Requires="wps">
            <w:drawing>
              <wp:anchor distT="0" distB="0" distL="114300" distR="114300" simplePos="0" relativeHeight="251675648" behindDoc="0" locked="0" layoutInCell="1" allowOverlap="1" wp14:anchorId="1B8C3177" wp14:editId="01460D6B">
                <wp:simplePos x="0" y="0"/>
                <wp:positionH relativeFrom="column">
                  <wp:posOffset>1816100</wp:posOffset>
                </wp:positionH>
                <wp:positionV relativeFrom="paragraph">
                  <wp:posOffset>-1250315</wp:posOffset>
                </wp:positionV>
                <wp:extent cx="349250" cy="455295"/>
                <wp:effectExtent l="50800" t="25400" r="82550" b="103505"/>
                <wp:wrapThrough wrapText="bothSides">
                  <wp:wrapPolygon edited="0">
                    <wp:start x="3142" y="-1205"/>
                    <wp:lineTo x="-3142" y="0"/>
                    <wp:lineTo x="-3142" y="19280"/>
                    <wp:lineTo x="3142" y="25305"/>
                    <wp:lineTo x="18851" y="25305"/>
                    <wp:lineTo x="25135" y="18075"/>
                    <wp:lineTo x="21993" y="6025"/>
                    <wp:lineTo x="18851" y="-1205"/>
                    <wp:lineTo x="3142" y="-1205"/>
                  </wp:wrapPolygon>
                </wp:wrapThrough>
                <wp:docPr id="9" name="Oval 9"/>
                <wp:cNvGraphicFramePr/>
                <a:graphic xmlns:a="http://schemas.openxmlformats.org/drawingml/2006/main">
                  <a:graphicData uri="http://schemas.microsoft.com/office/word/2010/wordprocessingShape">
                    <wps:wsp>
                      <wps:cNvSpPr/>
                      <wps:spPr>
                        <a:xfrm>
                          <a:off x="0" y="0"/>
                          <a:ext cx="349250" cy="45529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6" style="position:absolute;margin-left:143pt;margin-top:-98.4pt;width:27.5pt;height:3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" fillcolor="#254163 [1636]" strokecolor="#4579b8 [3044]">
                <v:fill color2="#4477b6 [3012]" rotate="t" colors="0 #2c5d98;52429f #3c7bc7;1 #3a7ccb" type="gradient">
                  <o:fill v:ext="view" type="gradientUnscaled"/>
                </v:fill>
                <v:shadow on="t" opacity="22937f" mv:blur="40000f" origin=",.5" offset="0,23000emu"/>
                <w10:wrap type="through"/>
              </v:oval>
            </w:pict>
          </mc:Fallback>
        </mc:AlternateContent>
      </w:r>
      <w:r w:rsidR="00DE34A4">
        <w:rPr>
          <w:b/>
          <w:noProof/>
          <w:sz w:val="24"/>
          <w:szCs w:val="24"/>
          <w:lang w:val="en-US" w:eastAsia="en-US"/>
        </w:rPr>
        <mc:AlternateContent>
          <mc:Choice Requires="wps">
            <w:drawing>
              <wp:anchor distT="0" distB="0" distL="114300" distR="114300" simplePos="0" relativeHeight="251660288" behindDoc="0" locked="0" layoutInCell="1" allowOverlap="1" wp14:anchorId="24228601" wp14:editId="74E0D6FF">
                <wp:simplePos x="0" y="0"/>
                <wp:positionH relativeFrom="column">
                  <wp:posOffset>2374900</wp:posOffset>
                </wp:positionH>
                <wp:positionV relativeFrom="paragraph">
                  <wp:posOffset>-789305</wp:posOffset>
                </wp:positionV>
                <wp:extent cx="558800" cy="571500"/>
                <wp:effectExtent l="50800" t="25400" r="76200" b="114300"/>
                <wp:wrapThrough wrapText="bothSides">
                  <wp:wrapPolygon edited="0">
                    <wp:start x="8836" y="-960"/>
                    <wp:lineTo x="-1964" y="-960"/>
                    <wp:lineTo x="-1964" y="19200"/>
                    <wp:lineTo x="1964" y="24960"/>
                    <wp:lineTo x="19636" y="24960"/>
                    <wp:lineTo x="23564" y="14400"/>
                    <wp:lineTo x="23564" y="10560"/>
                    <wp:lineTo x="20618" y="6720"/>
                    <wp:lineTo x="12764" y="-960"/>
                    <wp:lineTo x="8836" y="-960"/>
                  </wp:wrapPolygon>
                </wp:wrapThrough>
                <wp:docPr id="5" name="Regular Pentagon 5"/>
                <wp:cNvGraphicFramePr/>
                <a:graphic xmlns:a="http://schemas.openxmlformats.org/drawingml/2006/main">
                  <a:graphicData uri="http://schemas.microsoft.com/office/word/2010/wordprocessingShape">
                    <wps:wsp>
                      <wps:cNvSpPr/>
                      <wps:spPr>
                        <a:xfrm>
                          <a:off x="0" y="0"/>
                          <a:ext cx="558800" cy="571500"/>
                        </a:xfrm>
                        <a:prstGeom prst="pentagon">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6" coordsize="21600,21600" o:spt="56" path="m10800,0l0,8259,4200,21600,17400,21600,21600,8259xe">
                <v:stroke joinstyle="miter"/>
                <v:path gradientshapeok="t" o:connecttype="custom" o:connectlocs="10800,0;0,8259;4200,21600;10800,21600;17400,21600;21600,8259" o:connectangles="270,180,90,90,90,0" textboxrect="4200,5077,17400,21600"/>
              </v:shapetype>
              <v:shape id="Regular Pentagon 5" o:spid="_x0000_s1026" type="#_x0000_t56" style="position:absolute;margin-left:187pt;margin-top:-62.1pt;width:44pt;height: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" fillcolor="#254163 [1636]" strokecolor="#4579b8 [3044]">
                <v:fill color2="#4477b6 [3012]" rotate="t" colors="0 #2c5d98;52429f #3c7bc7;1 #3a7ccb" type="gradient">
                  <o:fill v:ext="view" type="gradientUnscaled"/>
                </v:fill>
                <v:shadow on="t" opacity="22937f" mv:blur="40000f" origin=",.5" offset="0,23000emu"/>
                <w10:wrap type="through"/>
              </v:shape>
            </w:pict>
          </mc:Fallback>
        </mc:AlternateContent>
      </w:r>
      <w:r w:rsidR="00DE34A4">
        <w:rPr>
          <w:b/>
          <w:noProof/>
          <w:sz w:val="24"/>
          <w:szCs w:val="24"/>
          <w:lang w:val="en-US" w:eastAsia="en-US"/>
        </w:rPr>
        <mc:AlternateContent>
          <mc:Choice Requires="wps">
            <w:drawing>
              <wp:anchor distT="0" distB="0" distL="114300" distR="114300" simplePos="0" relativeHeight="251662336" behindDoc="0" locked="0" layoutInCell="1" allowOverlap="1" wp14:anchorId="1D8450DC" wp14:editId="3DAEAA09">
                <wp:simplePos x="0" y="0"/>
                <wp:positionH relativeFrom="column">
                  <wp:posOffset>4051300</wp:posOffset>
                </wp:positionH>
                <wp:positionV relativeFrom="paragraph">
                  <wp:posOffset>-903605</wp:posOffset>
                </wp:positionV>
                <wp:extent cx="558800" cy="3429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558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3864FF" w14:textId="758D17B2" w:rsidR="00A6477E" w:rsidRDefault="00A6477E">
                            <w:r>
                              <w:t>Leapy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9" type="#_x0000_t202" style="position:absolute;margin-left:319pt;margin-top:-71.1pt;width:44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" filled="f" stroked="f">
                <v:textbox>
                  <w:txbxContent>
                    <w:p w14:paraId="513864FF" w14:textId="758D17B2" w:rsidR="00A6477E" w:rsidRDefault="00A6477E">
                      <w:r>
                        <w:t>Leapy</w:t>
                      </w:r>
                    </w:p>
                  </w:txbxContent>
                </v:textbox>
                <w10:wrap type="square"/>
              </v:shape>
            </w:pict>
          </mc:Fallback>
        </mc:AlternateContent>
      </w:r>
      <w:r w:rsidR="00DE34A4">
        <w:rPr>
          <w:b/>
          <w:noProof/>
          <w:sz w:val="24"/>
          <w:szCs w:val="24"/>
          <w:lang w:val="en-US" w:eastAsia="en-US"/>
        </w:rPr>
        <mc:AlternateContent>
          <mc:Choice Requires="wps">
            <w:drawing>
              <wp:anchor distT="0" distB="0" distL="114300" distR="114300" simplePos="0" relativeHeight="251661312" behindDoc="0" locked="0" layoutInCell="1" allowOverlap="1" wp14:anchorId="6585542E" wp14:editId="12A8E834">
                <wp:simplePos x="0" y="0"/>
                <wp:positionH relativeFrom="column">
                  <wp:posOffset>3143250</wp:posOffset>
                </wp:positionH>
                <wp:positionV relativeFrom="paragraph">
                  <wp:posOffset>-789305</wp:posOffset>
                </wp:positionV>
                <wp:extent cx="838200" cy="228600"/>
                <wp:effectExtent l="76200" t="25400" r="76200" b="152400"/>
                <wp:wrapNone/>
                <wp:docPr id="6" name="Straight Arrow Connector 6"/>
                <wp:cNvGraphicFramePr/>
                <a:graphic xmlns:a="http://schemas.openxmlformats.org/drawingml/2006/main">
                  <a:graphicData uri="http://schemas.microsoft.com/office/word/2010/wordprocessingShape">
                    <wps:wsp>
                      <wps:cNvCnPr/>
                      <wps:spPr>
                        <a:xfrm flipH="1">
                          <a:off x="0" y="0"/>
                          <a:ext cx="83820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 o:spid="_x0000_s1026" type="#_x0000_t32" style="position:absolute;margin-left:247.5pt;margin-top:-62.1pt;width:66pt;height:18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" strokecolor="#4f81bd [3204]" strokeweight="2pt">
                <v:stroke endarrow="open"/>
                <v:shadow on="t" opacity="24903f" mv:blur="40000f" origin=",.5" offset="0,20000emu"/>
              </v:shape>
            </w:pict>
          </mc:Fallback>
        </mc:AlternateContent>
      </w:r>
    </w:p>
    <w:p w14:paraId="6423340A" w14:textId="77777777" w:rsidR="00094FCB" w:rsidRDefault="00094FCB" w:rsidP="00AE6137">
      <w:pPr>
        <w:rPr>
          <w:b/>
          <w:sz w:val="24"/>
          <w:szCs w:val="24"/>
        </w:rPr>
      </w:pPr>
    </w:p>
    <w:p w14:paraId="359052E7" w14:textId="77777777" w:rsidR="00094FCB" w:rsidRDefault="00094FCB" w:rsidP="00AE6137">
      <w:pPr>
        <w:rPr>
          <w:b/>
          <w:sz w:val="24"/>
          <w:szCs w:val="24"/>
        </w:rPr>
      </w:pPr>
    </w:p>
    <w:p w14:paraId="570B6F12" w14:textId="77777777" w:rsidR="005120ED" w:rsidRDefault="005120ED" w:rsidP="00AE6137">
      <w:pPr>
        <w:rPr>
          <w:b/>
          <w:sz w:val="24"/>
          <w:szCs w:val="24"/>
        </w:rPr>
      </w:pPr>
    </w:p>
    <w:p w14:paraId="7E4CCD55" w14:textId="77777777" w:rsidR="008A141B" w:rsidRPr="00E72E9E" w:rsidRDefault="008A141B" w:rsidP="006F11D9">
      <w:pPr>
        <w:rPr>
          <w:b/>
          <w:sz w:val="24"/>
          <w:szCs w:val="24"/>
        </w:rPr>
      </w:pPr>
    </w:p>
    <w:p w14:paraId="35798D63" w14:textId="3FC3B562" w:rsidR="009F6693" w:rsidRDefault="00B36F7B" w:rsidP="00686D09">
      <w:pPr>
        <w:pStyle w:val="ListParagraph"/>
        <w:numPr>
          <w:ilvl w:val="0"/>
          <w:numId w:val="1"/>
        </w:numPr>
        <w:rPr>
          <w:b/>
          <w:sz w:val="24"/>
          <w:szCs w:val="24"/>
        </w:rPr>
      </w:pPr>
      <w:bookmarkStart w:id="5" w:name="ScreenDesc"/>
      <w:r>
        <w:rPr>
          <w:b/>
          <w:sz w:val="24"/>
          <w:szCs w:val="24"/>
        </w:rPr>
        <w:t>Screen Description</w:t>
      </w:r>
    </w:p>
    <w:bookmarkEnd w:id="5"/>
    <w:p w14:paraId="78BCC2D2" w14:textId="5212444C" w:rsidR="001C0E9B" w:rsidRDefault="007B432A" w:rsidP="00837ACB">
      <w:pPr>
        <w:rPr>
          <w:sz w:val="24"/>
          <w:szCs w:val="24"/>
        </w:rPr>
      </w:pPr>
      <w:r>
        <w:rPr>
          <w:b/>
          <w:noProof/>
          <w:sz w:val="24"/>
          <w:szCs w:val="24"/>
          <w:lang w:val="en-US" w:eastAsia="en-US"/>
        </w:rPr>
        <w:drawing>
          <wp:inline distT="0" distB="0" distL="0" distR="0" wp14:anchorId="21D2ED54" wp14:editId="33E78190">
            <wp:extent cx="3943350" cy="2746375"/>
            <wp:effectExtent l="0" t="0" r="0" b="0"/>
            <wp:docPr id="32" name="Picture 32" descr="Macintosh HD:Users:owner:Desktop:Screen Shot 2013-08-01 at 2.55.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wner:Desktop:Screen Shot 2013-08-01 at 2.55.4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3350" cy="2746375"/>
                    </a:xfrm>
                    <a:prstGeom prst="rect">
                      <a:avLst/>
                    </a:prstGeom>
                    <a:noFill/>
                    <a:ln>
                      <a:noFill/>
                    </a:ln>
                  </pic:spPr>
                </pic:pic>
              </a:graphicData>
            </a:graphic>
          </wp:inline>
        </w:drawing>
      </w:r>
    </w:p>
    <w:p w14:paraId="5362472E" w14:textId="30AE6155" w:rsidR="007B432A" w:rsidRDefault="007B432A" w:rsidP="00837ACB">
      <w:pPr>
        <w:rPr>
          <w:sz w:val="24"/>
          <w:szCs w:val="24"/>
        </w:rPr>
      </w:pPr>
      <w:r>
        <w:rPr>
          <w:sz w:val="24"/>
          <w:szCs w:val="24"/>
        </w:rPr>
        <w:t>Main Menu screen – instructions have not been added just yet. Friendly images displayed</w:t>
      </w:r>
    </w:p>
    <w:p w14:paraId="4E729F25" w14:textId="2B2323A3" w:rsidR="007B432A" w:rsidRDefault="007B432A" w:rsidP="00837ACB">
      <w:pPr>
        <w:rPr>
          <w:sz w:val="24"/>
          <w:szCs w:val="24"/>
        </w:rPr>
      </w:pPr>
      <w:r>
        <w:rPr>
          <w:noProof/>
          <w:sz w:val="24"/>
          <w:szCs w:val="24"/>
          <w:lang w:val="en-US" w:eastAsia="en-US"/>
        </w:rPr>
        <w:drawing>
          <wp:inline distT="0" distB="0" distL="0" distR="0" wp14:anchorId="386CA488" wp14:editId="5CFB530F">
            <wp:extent cx="5238750" cy="3649215"/>
            <wp:effectExtent l="0" t="0" r="0" b="8890"/>
            <wp:docPr id="33" name="Picture 33" descr="Macintosh HD:Users:owner:Desktop:Screen Shot 2013-08-01 at 2.5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owner:Desktop:Screen Shot 2013-08-01 at 2.55.57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8750" cy="3649215"/>
                    </a:xfrm>
                    <a:prstGeom prst="rect">
                      <a:avLst/>
                    </a:prstGeom>
                    <a:noFill/>
                    <a:ln>
                      <a:noFill/>
                    </a:ln>
                  </pic:spPr>
                </pic:pic>
              </a:graphicData>
            </a:graphic>
          </wp:inline>
        </w:drawing>
      </w:r>
    </w:p>
    <w:p w14:paraId="7E1AF06A" w14:textId="52FC3CF8" w:rsidR="007B432A" w:rsidRDefault="007B432A" w:rsidP="00837ACB">
      <w:pPr>
        <w:rPr>
          <w:sz w:val="24"/>
          <w:szCs w:val="24"/>
        </w:rPr>
      </w:pPr>
      <w:r>
        <w:rPr>
          <w:sz w:val="24"/>
          <w:szCs w:val="24"/>
        </w:rPr>
        <w:t>Level 1 – various alligators and pedestrians that Leapy must avoid while collecting the golden coins</w:t>
      </w:r>
    </w:p>
    <w:p w14:paraId="2CD8CF86" w14:textId="77777777" w:rsidR="007B432A" w:rsidRDefault="007B432A" w:rsidP="00837ACB">
      <w:pPr>
        <w:rPr>
          <w:sz w:val="24"/>
          <w:szCs w:val="24"/>
        </w:rPr>
      </w:pPr>
    </w:p>
    <w:p w14:paraId="149E12C3" w14:textId="3C8E50F6" w:rsidR="007B432A" w:rsidRDefault="007B432A" w:rsidP="00837ACB">
      <w:pPr>
        <w:rPr>
          <w:sz w:val="24"/>
          <w:szCs w:val="24"/>
        </w:rPr>
      </w:pPr>
      <w:r>
        <w:rPr>
          <w:noProof/>
          <w:sz w:val="24"/>
          <w:szCs w:val="24"/>
          <w:lang w:val="en-US" w:eastAsia="en-US"/>
        </w:rPr>
        <w:drawing>
          <wp:inline distT="0" distB="0" distL="0" distR="0" wp14:anchorId="03C792D8" wp14:editId="54863AE5">
            <wp:extent cx="5943600" cy="4140200"/>
            <wp:effectExtent l="0" t="0" r="0" b="0"/>
            <wp:docPr id="34" name="Picture 34" descr="Macintosh HD:Users:owner:Desktop:Screen Shot 2013-08-01 at 2.5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owner:Desktop:Screen Shot 2013-08-01 at 2.56.3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a:noFill/>
                    </a:ln>
                  </pic:spPr>
                </pic:pic>
              </a:graphicData>
            </a:graphic>
          </wp:inline>
        </w:drawing>
      </w:r>
    </w:p>
    <w:p w14:paraId="3AC4CB2E" w14:textId="2D28AB48" w:rsidR="007B432A" w:rsidRDefault="007B432A" w:rsidP="00837ACB">
      <w:pPr>
        <w:rPr>
          <w:sz w:val="24"/>
          <w:szCs w:val="24"/>
        </w:rPr>
      </w:pPr>
      <w:r>
        <w:rPr>
          <w:sz w:val="24"/>
          <w:szCs w:val="24"/>
        </w:rPr>
        <w:t>Level2 – with the fast cars whipping by, Leapy must cross the highway in order to get to all the coins and continue on his journey</w:t>
      </w:r>
      <w:r w:rsidR="000B77F6">
        <w:rPr>
          <w:noProof/>
          <w:sz w:val="24"/>
          <w:szCs w:val="24"/>
          <w:lang w:val="en-US" w:eastAsia="en-US"/>
        </w:rPr>
        <w:drawing>
          <wp:inline distT="0" distB="0" distL="0" distR="0" wp14:anchorId="0C3FA3FA" wp14:editId="6CE3833A">
            <wp:extent cx="4102178" cy="2857500"/>
            <wp:effectExtent l="0" t="0" r="12700" b="0"/>
            <wp:docPr id="35" name="Picture 35" descr="Macintosh HD:Users:owner:Desktop:Screen Shot 2013-08-01 at 2.57.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owner:Desktop:Screen Shot 2013-08-01 at 2.57.01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2178" cy="2857500"/>
                    </a:xfrm>
                    <a:prstGeom prst="rect">
                      <a:avLst/>
                    </a:prstGeom>
                    <a:noFill/>
                    <a:ln>
                      <a:noFill/>
                    </a:ln>
                  </pic:spPr>
                </pic:pic>
              </a:graphicData>
            </a:graphic>
          </wp:inline>
        </w:drawing>
      </w:r>
    </w:p>
    <w:p w14:paraId="75077AE7" w14:textId="14A22089" w:rsidR="000B77F6" w:rsidRDefault="000B77F6" w:rsidP="00837ACB">
      <w:pPr>
        <w:rPr>
          <w:sz w:val="24"/>
          <w:szCs w:val="24"/>
        </w:rPr>
      </w:pPr>
      <w:r>
        <w:rPr>
          <w:noProof/>
          <w:sz w:val="24"/>
          <w:szCs w:val="24"/>
          <w:lang w:val="en-US" w:eastAsia="en-US"/>
        </w:rPr>
        <w:lastRenderedPageBreak/>
        <w:drawing>
          <wp:inline distT="0" distB="0" distL="0" distR="0" wp14:anchorId="1D02081A" wp14:editId="2BA0FE5B">
            <wp:extent cx="4466816" cy="3111500"/>
            <wp:effectExtent l="0" t="0" r="3810" b="0"/>
            <wp:docPr id="36" name="Picture 36" descr="Macintosh HD:Users:owner:Desktop:Screen Shot 2013-08-01 at 2.5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owner:Desktop:Screen Shot 2013-08-01 at 2.57.22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6816" cy="3111500"/>
                    </a:xfrm>
                    <a:prstGeom prst="rect">
                      <a:avLst/>
                    </a:prstGeom>
                    <a:noFill/>
                    <a:ln>
                      <a:noFill/>
                    </a:ln>
                  </pic:spPr>
                </pic:pic>
              </a:graphicData>
            </a:graphic>
          </wp:inline>
        </w:drawing>
      </w:r>
    </w:p>
    <w:p w14:paraId="5A4AB99B" w14:textId="15A28497" w:rsidR="000B77F6" w:rsidRDefault="000B77F6" w:rsidP="00837ACB">
      <w:pPr>
        <w:rPr>
          <w:sz w:val="24"/>
          <w:szCs w:val="24"/>
        </w:rPr>
      </w:pPr>
      <w:r>
        <w:rPr>
          <w:sz w:val="24"/>
          <w:szCs w:val="24"/>
        </w:rPr>
        <w:t>Level 3 – a couple screen shots to show the side-scrolling aspect of this level. Leapy must follow the street and collect the sewers while avoiding the pedestrians and on-coming traffic. The sewers may possibly hint at a theme for the boss battle?</w:t>
      </w:r>
    </w:p>
    <w:p w14:paraId="78BD81DC" w14:textId="0CD198BD" w:rsidR="00A6477E" w:rsidRDefault="002B4148" w:rsidP="00837ACB">
      <w:pPr>
        <w:rPr>
          <w:sz w:val="24"/>
          <w:szCs w:val="24"/>
        </w:rPr>
      </w:pPr>
      <w:r>
        <w:rPr>
          <w:noProof/>
          <w:sz w:val="24"/>
          <w:szCs w:val="24"/>
          <w:lang w:val="en-US" w:eastAsia="en-US"/>
        </w:rPr>
        <w:drawing>
          <wp:inline distT="0" distB="0" distL="0" distR="0" wp14:anchorId="38D12321" wp14:editId="4044071C">
            <wp:extent cx="5943600" cy="4140200"/>
            <wp:effectExtent l="0" t="0" r="0" b="0"/>
            <wp:docPr id="12" name="Picture 12" descr="Macintosh HD:Users:owner:Desktop:Screen Shot 2013-08-13 at 8.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wner:Desktop:Screen Shot 2013-08-13 at 8.24.48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a:noFill/>
                    </a:ln>
                  </pic:spPr>
                </pic:pic>
              </a:graphicData>
            </a:graphic>
          </wp:inline>
        </w:drawing>
      </w:r>
    </w:p>
    <w:p w14:paraId="5FDD3CC9" w14:textId="55759683" w:rsidR="002B4148" w:rsidRDefault="002B4148" w:rsidP="00837ACB">
      <w:pPr>
        <w:rPr>
          <w:sz w:val="24"/>
          <w:szCs w:val="24"/>
        </w:rPr>
      </w:pPr>
      <w:r>
        <w:rPr>
          <w:sz w:val="24"/>
          <w:szCs w:val="24"/>
        </w:rPr>
        <w:lastRenderedPageBreak/>
        <w:t>Boss Battle – The fly boss, shoots FlyBombs at Leapy and Leapy must retaliate by shooting his fireballs at the boss while avoiding the FlyBombs.</w:t>
      </w:r>
      <w:r>
        <w:rPr>
          <w:noProof/>
          <w:sz w:val="24"/>
          <w:szCs w:val="24"/>
          <w:lang w:val="en-US" w:eastAsia="en-US"/>
        </w:rPr>
        <w:drawing>
          <wp:inline distT="0" distB="0" distL="0" distR="0" wp14:anchorId="4FA406E2" wp14:editId="088E483A">
            <wp:extent cx="5943600" cy="4140200"/>
            <wp:effectExtent l="0" t="0" r="0" b="0"/>
            <wp:docPr id="13" name="Picture 13" descr="Macintosh HD:Users:owner:Desktop:Screen Shot 2013-08-13 at 8.25.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owner:Desktop:Screen Shot 2013-08-13 at 8.25.22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a:noFill/>
                    </a:ln>
                  </pic:spPr>
                </pic:pic>
              </a:graphicData>
            </a:graphic>
          </wp:inline>
        </w:drawing>
      </w:r>
    </w:p>
    <w:p w14:paraId="1B1BF755" w14:textId="7EAEA52B" w:rsidR="002B4148" w:rsidRDefault="002B4148" w:rsidP="00837ACB">
      <w:pPr>
        <w:rPr>
          <w:sz w:val="24"/>
          <w:szCs w:val="24"/>
        </w:rPr>
      </w:pPr>
      <w:r>
        <w:rPr>
          <w:sz w:val="24"/>
          <w:szCs w:val="24"/>
        </w:rPr>
        <w:t>Game Win Screen – A Game winning screen that appears once you defeat the Fly Boss</w:t>
      </w:r>
    </w:p>
    <w:p w14:paraId="2C0D9772" w14:textId="39AEF2C9" w:rsidR="00B32709" w:rsidRDefault="00B32709" w:rsidP="00837ACB">
      <w:pPr>
        <w:rPr>
          <w:sz w:val="24"/>
          <w:szCs w:val="24"/>
        </w:rPr>
      </w:pPr>
      <w:r>
        <w:rPr>
          <w:noProof/>
          <w:sz w:val="24"/>
          <w:szCs w:val="24"/>
          <w:lang w:val="en-US" w:eastAsia="en-US"/>
        </w:rPr>
        <w:drawing>
          <wp:inline distT="0" distB="0" distL="0" distR="0" wp14:anchorId="2B1059E5" wp14:editId="25DDFE04">
            <wp:extent cx="3883395" cy="2705100"/>
            <wp:effectExtent l="0" t="0" r="3175" b="0"/>
            <wp:docPr id="37" name="Picture 37" descr="Macintosh HD:Users:owner:Desktop:Screen Shot 2013-08-01 at 2.5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owner:Desktop:Screen Shot 2013-08-01 at 2.57.3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3395" cy="2705100"/>
                    </a:xfrm>
                    <a:prstGeom prst="rect">
                      <a:avLst/>
                    </a:prstGeom>
                    <a:noFill/>
                    <a:ln>
                      <a:noFill/>
                    </a:ln>
                  </pic:spPr>
                </pic:pic>
              </a:graphicData>
            </a:graphic>
          </wp:inline>
        </w:drawing>
      </w:r>
    </w:p>
    <w:p w14:paraId="4AE5856C" w14:textId="77777777" w:rsidR="00DD4341" w:rsidRDefault="00DD4341" w:rsidP="00837ACB">
      <w:pPr>
        <w:rPr>
          <w:sz w:val="24"/>
          <w:szCs w:val="24"/>
        </w:rPr>
      </w:pPr>
    </w:p>
    <w:p w14:paraId="5066A56F" w14:textId="797E5492" w:rsidR="00B32709" w:rsidRDefault="00B32709" w:rsidP="00837ACB">
      <w:pPr>
        <w:rPr>
          <w:sz w:val="24"/>
          <w:szCs w:val="24"/>
        </w:rPr>
      </w:pPr>
      <w:r>
        <w:rPr>
          <w:sz w:val="24"/>
          <w:szCs w:val="24"/>
        </w:rPr>
        <w:lastRenderedPageBreak/>
        <w:t>Game Over screen – and of course a game over screen asking he user if they had so much fun that they would like to play again.</w:t>
      </w:r>
    </w:p>
    <w:p w14:paraId="623C6CCE" w14:textId="27CE068D" w:rsidR="00DD4341" w:rsidRDefault="00DD4341" w:rsidP="00837ACB">
      <w:pPr>
        <w:rPr>
          <w:sz w:val="24"/>
          <w:szCs w:val="24"/>
        </w:rPr>
      </w:pPr>
      <w:r>
        <w:rPr>
          <w:noProof/>
          <w:sz w:val="24"/>
          <w:szCs w:val="24"/>
          <w:lang w:val="en-US" w:eastAsia="en-US"/>
        </w:rPr>
        <w:drawing>
          <wp:inline distT="0" distB="0" distL="0" distR="0" wp14:anchorId="49A7B575" wp14:editId="0A52DBFC">
            <wp:extent cx="5943600" cy="4140200"/>
            <wp:effectExtent l="0" t="0" r="0" b="0"/>
            <wp:docPr id="14" name="Picture 14" descr="Macintosh HD:Users:owner:Desktop:Screen Shot 2013-08-13 at 8.2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owner:Desktop:Screen Shot 2013-08-13 at 8.23.2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a:noFill/>
                    </a:ln>
                  </pic:spPr>
                </pic:pic>
              </a:graphicData>
            </a:graphic>
          </wp:inline>
        </w:drawing>
      </w:r>
    </w:p>
    <w:p w14:paraId="0D156792" w14:textId="28972DC3" w:rsidR="00640BCA" w:rsidRDefault="00DD4341" w:rsidP="00640BCA">
      <w:pPr>
        <w:rPr>
          <w:sz w:val="24"/>
          <w:szCs w:val="24"/>
        </w:rPr>
      </w:pPr>
      <w:r>
        <w:rPr>
          <w:sz w:val="24"/>
          <w:szCs w:val="24"/>
        </w:rPr>
        <w:t>SplashScreen – A friendly splashscreen that displays for a couple seconds before showing the main menu for Leapy</w:t>
      </w:r>
    </w:p>
    <w:p w14:paraId="4AC35221" w14:textId="77777777" w:rsidR="00DD483E" w:rsidRPr="00DD483E" w:rsidRDefault="00DD483E" w:rsidP="00640BCA">
      <w:pPr>
        <w:rPr>
          <w:sz w:val="24"/>
          <w:szCs w:val="24"/>
        </w:rPr>
      </w:pPr>
    </w:p>
    <w:p w14:paraId="5F743815" w14:textId="6CCD0DCA" w:rsidR="007533DA" w:rsidRDefault="00640BCA" w:rsidP="007533DA">
      <w:pPr>
        <w:pStyle w:val="ListParagraph"/>
        <w:numPr>
          <w:ilvl w:val="0"/>
          <w:numId w:val="1"/>
        </w:numPr>
        <w:rPr>
          <w:b/>
          <w:sz w:val="24"/>
          <w:szCs w:val="24"/>
        </w:rPr>
      </w:pPr>
      <w:bookmarkStart w:id="6" w:name="Levels"/>
      <w:r>
        <w:rPr>
          <w:b/>
          <w:sz w:val="24"/>
          <w:szCs w:val="24"/>
        </w:rPr>
        <w:t>Levels</w:t>
      </w:r>
    </w:p>
    <w:bookmarkEnd w:id="6"/>
    <w:p w14:paraId="1196FA78" w14:textId="0AD4E7E9" w:rsidR="007533DA" w:rsidRPr="007533DA" w:rsidRDefault="007533DA" w:rsidP="007533DA">
      <w:pPr>
        <w:rPr>
          <w:sz w:val="24"/>
          <w:szCs w:val="24"/>
        </w:rPr>
      </w:pPr>
      <w:r>
        <w:rPr>
          <w:sz w:val="24"/>
          <w:szCs w:val="24"/>
        </w:rPr>
        <w:t xml:space="preserve">There are various levels In Leapy. Level 1 is a forest/jungle themed level with alligators running across the screen and pedestrians cutting the grass. Leapy must avoid these at all costs while collecting the golden coins placed across the level. Level 2 is a highway themed level and with multiple cars going both directions at different speeds, Leapy must collect the coins and cross the highway safely </w:t>
      </w:r>
      <w:r w:rsidR="00062B94">
        <w:rPr>
          <w:sz w:val="24"/>
          <w:szCs w:val="24"/>
        </w:rPr>
        <w:t>in order to continue on. Level 3 is a city-based theme in which Leapy must now collect the Sewers place along the road while avoiding the on-coming traffic and some pedestrians crossing at the crosswalk. After the Sewers are collected Leapy must continue on this side-scroller level on to his first Boss Battle.</w:t>
      </w:r>
      <w:r w:rsidR="00F17BC0">
        <w:rPr>
          <w:sz w:val="24"/>
          <w:szCs w:val="24"/>
        </w:rPr>
        <w:t xml:space="preserve"> The boss battle then consists of a giant fly, in the sewer that flies around following Leapy and shooting FlyBombs towards him. Leapy must avoid these and shoot fireballs at the giant Fly Boss to retaliate and win!</w:t>
      </w:r>
    </w:p>
    <w:p w14:paraId="1C248209" w14:textId="77777777" w:rsidR="00640BCA" w:rsidRPr="00640BCA" w:rsidRDefault="00640BCA" w:rsidP="00640BCA">
      <w:pPr>
        <w:rPr>
          <w:b/>
          <w:sz w:val="24"/>
          <w:szCs w:val="24"/>
        </w:rPr>
      </w:pPr>
    </w:p>
    <w:p w14:paraId="739277F8" w14:textId="6490D5CC" w:rsidR="00640BCA" w:rsidRPr="00640BCA" w:rsidRDefault="00640BCA" w:rsidP="00640BCA">
      <w:pPr>
        <w:pStyle w:val="ListParagraph"/>
        <w:numPr>
          <w:ilvl w:val="0"/>
          <w:numId w:val="1"/>
        </w:numPr>
        <w:rPr>
          <w:b/>
          <w:sz w:val="24"/>
          <w:szCs w:val="24"/>
        </w:rPr>
      </w:pPr>
      <w:bookmarkStart w:id="7" w:name="Characters"/>
      <w:r>
        <w:rPr>
          <w:b/>
          <w:sz w:val="24"/>
          <w:szCs w:val="24"/>
        </w:rPr>
        <w:t>Characters/Vehicles</w:t>
      </w:r>
    </w:p>
    <w:bookmarkEnd w:id="7"/>
    <w:p w14:paraId="2CCADD7B" w14:textId="52D5B622" w:rsidR="000B324E" w:rsidRPr="004344A4" w:rsidRDefault="00640BCA" w:rsidP="00837ACB">
      <w:pPr>
        <w:rPr>
          <w:sz w:val="24"/>
          <w:szCs w:val="24"/>
        </w:rPr>
      </w:pPr>
      <w:r>
        <w:rPr>
          <w:sz w:val="24"/>
          <w:szCs w:val="24"/>
        </w:rPr>
        <w:t>You play as Leapy, a frog who is on a journey across the world. On his journey he comes across multiple Enemies and must take them down in order to continue. What Leapy does not know, but soon finds out, is that he has super powers and these only come out when</w:t>
      </w:r>
      <w:r w:rsidR="004344A4">
        <w:rPr>
          <w:sz w:val="24"/>
          <w:szCs w:val="24"/>
        </w:rPr>
        <w:t xml:space="preserve"> his survival instincts kick in.</w:t>
      </w:r>
    </w:p>
    <w:p w14:paraId="12608D4F" w14:textId="7FA0CFAE" w:rsidR="00837ACB" w:rsidRDefault="00837ACB" w:rsidP="00686D09">
      <w:pPr>
        <w:pStyle w:val="ListParagraph"/>
        <w:numPr>
          <w:ilvl w:val="0"/>
          <w:numId w:val="1"/>
        </w:numPr>
        <w:rPr>
          <w:b/>
          <w:sz w:val="24"/>
          <w:szCs w:val="24"/>
        </w:rPr>
      </w:pPr>
      <w:bookmarkStart w:id="8" w:name="Enemies"/>
      <w:r>
        <w:rPr>
          <w:b/>
          <w:sz w:val="24"/>
          <w:szCs w:val="24"/>
        </w:rPr>
        <w:t>Enemies</w:t>
      </w:r>
    </w:p>
    <w:p w14:paraId="53E5FCCC" w14:textId="4AC9B8FE" w:rsidR="00531AD0" w:rsidRPr="00531AD0" w:rsidRDefault="00531AD0" w:rsidP="00531AD0">
      <w:pPr>
        <w:rPr>
          <w:sz w:val="24"/>
          <w:szCs w:val="24"/>
        </w:rPr>
      </w:pPr>
      <w:r>
        <w:rPr>
          <w:sz w:val="24"/>
          <w:szCs w:val="24"/>
        </w:rPr>
        <w:t>While Leapy is on his journey, he must avoid many obsticles such as pedestrians and vehicles in order to live. Every few levels, he encounters a Boss battle in which he must use his super powers to take down.</w:t>
      </w:r>
    </w:p>
    <w:p w14:paraId="574C4D88" w14:textId="77777777" w:rsidR="00837ACB" w:rsidRDefault="00AC5FFE" w:rsidP="00026AA9">
      <w:pPr>
        <w:pStyle w:val="ListParagraph"/>
        <w:numPr>
          <w:ilvl w:val="0"/>
          <w:numId w:val="1"/>
        </w:numPr>
        <w:rPr>
          <w:b/>
          <w:sz w:val="24"/>
          <w:szCs w:val="24"/>
        </w:rPr>
      </w:pPr>
      <w:bookmarkStart w:id="9" w:name="Scoring"/>
      <w:bookmarkEnd w:id="8"/>
      <w:r>
        <w:rPr>
          <w:b/>
          <w:sz w:val="24"/>
          <w:szCs w:val="24"/>
        </w:rPr>
        <w:t>Scoring</w:t>
      </w:r>
    </w:p>
    <w:bookmarkEnd w:id="9"/>
    <w:p w14:paraId="38EA02B7" w14:textId="7629FF5D" w:rsidR="00837ACB" w:rsidRPr="00A55F27" w:rsidRDefault="00531AD0" w:rsidP="00837ACB">
      <w:pPr>
        <w:rPr>
          <w:sz w:val="24"/>
          <w:szCs w:val="24"/>
        </w:rPr>
      </w:pPr>
      <w:r>
        <w:rPr>
          <w:sz w:val="24"/>
          <w:szCs w:val="24"/>
        </w:rPr>
        <w:t>Every level, there are a set amount of objects whether they be coins or sewers, and Leapy must collect all of these in order to continue on.</w:t>
      </w:r>
    </w:p>
    <w:p w14:paraId="0FA3B7A2" w14:textId="3C434081" w:rsidR="00C7105F" w:rsidRDefault="00837ACB" w:rsidP="00C7105F">
      <w:pPr>
        <w:pStyle w:val="ListParagraph"/>
        <w:numPr>
          <w:ilvl w:val="0"/>
          <w:numId w:val="1"/>
        </w:numPr>
        <w:rPr>
          <w:b/>
          <w:sz w:val="24"/>
          <w:szCs w:val="24"/>
        </w:rPr>
      </w:pPr>
      <w:bookmarkStart w:id="10" w:name="SoundIndex"/>
      <w:r>
        <w:rPr>
          <w:b/>
          <w:sz w:val="24"/>
          <w:szCs w:val="24"/>
        </w:rPr>
        <w:t>Sound Index</w:t>
      </w:r>
      <w:bookmarkEnd w:id="10"/>
    </w:p>
    <w:p w14:paraId="56D09858" w14:textId="77777777" w:rsidR="008C0639" w:rsidRDefault="008C0639" w:rsidP="005C2F0F">
      <w:pPr>
        <w:pStyle w:val="ListParagraph"/>
        <w:rPr>
          <w:sz w:val="24"/>
          <w:szCs w:val="24"/>
        </w:rPr>
      </w:pPr>
    </w:p>
    <w:p w14:paraId="5DABF839" w14:textId="0BE39D79" w:rsidR="00531AD0" w:rsidRDefault="00E76286" w:rsidP="005C2F0F">
      <w:pPr>
        <w:pStyle w:val="ListParagraph"/>
        <w:rPr>
          <w:sz w:val="24"/>
          <w:szCs w:val="24"/>
        </w:rPr>
      </w:pPr>
      <w:r>
        <w:rPr>
          <w:sz w:val="24"/>
          <w:szCs w:val="24"/>
        </w:rPr>
        <w:t>CoinCollect.ogg – when Leapy collects any objects within the level</w:t>
      </w:r>
    </w:p>
    <w:p w14:paraId="0BDD1D92" w14:textId="574B8734" w:rsidR="00E76286" w:rsidRDefault="00E76286" w:rsidP="005C2F0F">
      <w:pPr>
        <w:pStyle w:val="ListParagraph"/>
        <w:rPr>
          <w:sz w:val="24"/>
          <w:szCs w:val="24"/>
        </w:rPr>
      </w:pPr>
      <w:r>
        <w:rPr>
          <w:sz w:val="24"/>
          <w:szCs w:val="24"/>
        </w:rPr>
        <w:t>FroggerJump.ogg – sound is played every time Leapy jumps</w:t>
      </w:r>
    </w:p>
    <w:p w14:paraId="0B5BD94C" w14:textId="4A46A092" w:rsidR="00531AD0" w:rsidRDefault="00E76286" w:rsidP="005C2F0F">
      <w:pPr>
        <w:pStyle w:val="ListParagraph"/>
        <w:rPr>
          <w:sz w:val="24"/>
          <w:szCs w:val="24"/>
        </w:rPr>
      </w:pPr>
      <w:r>
        <w:rPr>
          <w:sz w:val="24"/>
          <w:szCs w:val="24"/>
        </w:rPr>
        <w:t>Horn.og – When Leapy gets hit by a car</w:t>
      </w:r>
    </w:p>
    <w:p w14:paraId="7612CCC5" w14:textId="5B737DE7" w:rsidR="00E76286" w:rsidRDefault="00E76286" w:rsidP="005C2F0F">
      <w:pPr>
        <w:pStyle w:val="ListParagraph"/>
        <w:rPr>
          <w:sz w:val="24"/>
          <w:szCs w:val="24"/>
        </w:rPr>
      </w:pPr>
      <w:r>
        <w:rPr>
          <w:sz w:val="24"/>
          <w:szCs w:val="24"/>
        </w:rPr>
        <w:t>Squish.ogg – When Leapy gets hit by pedestrians or other enemies</w:t>
      </w:r>
    </w:p>
    <w:p w14:paraId="78B1ED1E" w14:textId="493839D6" w:rsidR="00E76286" w:rsidRDefault="00E76286" w:rsidP="005C2F0F">
      <w:pPr>
        <w:pStyle w:val="ListParagraph"/>
        <w:rPr>
          <w:sz w:val="24"/>
          <w:szCs w:val="24"/>
        </w:rPr>
      </w:pPr>
      <w:r>
        <w:rPr>
          <w:sz w:val="24"/>
          <w:szCs w:val="24"/>
        </w:rPr>
        <w:t>Splash.ogg – When Leapy takes a dive In the water</w:t>
      </w:r>
    </w:p>
    <w:p w14:paraId="02DB03A2" w14:textId="77AA80FA" w:rsidR="008407EF" w:rsidRDefault="008407EF" w:rsidP="005C2F0F">
      <w:pPr>
        <w:pStyle w:val="ListParagraph"/>
        <w:rPr>
          <w:sz w:val="24"/>
          <w:szCs w:val="24"/>
        </w:rPr>
      </w:pPr>
      <w:r>
        <w:rPr>
          <w:sz w:val="24"/>
          <w:szCs w:val="24"/>
        </w:rPr>
        <w:t>bgMusicLevel2.ogg – Background Music for level 2 and 3</w:t>
      </w:r>
    </w:p>
    <w:p w14:paraId="4EF3A04B" w14:textId="07A0ABDD" w:rsidR="008407EF" w:rsidRDefault="008407EF" w:rsidP="005C2F0F">
      <w:pPr>
        <w:pStyle w:val="ListParagraph"/>
        <w:rPr>
          <w:sz w:val="24"/>
          <w:szCs w:val="24"/>
        </w:rPr>
      </w:pPr>
      <w:r>
        <w:rPr>
          <w:sz w:val="24"/>
          <w:szCs w:val="24"/>
        </w:rPr>
        <w:t>bgMusic.ogg – Background Music for level 1</w:t>
      </w:r>
    </w:p>
    <w:p w14:paraId="7906259E" w14:textId="3A9E7B51" w:rsidR="000B3BED" w:rsidRDefault="000B3BED" w:rsidP="005C2F0F">
      <w:pPr>
        <w:pStyle w:val="ListParagraph"/>
        <w:rPr>
          <w:sz w:val="24"/>
          <w:szCs w:val="24"/>
        </w:rPr>
      </w:pPr>
      <w:r>
        <w:rPr>
          <w:sz w:val="24"/>
          <w:szCs w:val="24"/>
        </w:rPr>
        <w:t>battleMusic.ogg – Background music for first Boss Battle</w:t>
      </w:r>
    </w:p>
    <w:p w14:paraId="1BB645BF" w14:textId="3D541869" w:rsidR="000B3BED" w:rsidRDefault="000B3BED" w:rsidP="005C2F0F">
      <w:pPr>
        <w:pStyle w:val="ListParagraph"/>
        <w:rPr>
          <w:sz w:val="24"/>
          <w:szCs w:val="24"/>
        </w:rPr>
      </w:pPr>
      <w:r>
        <w:rPr>
          <w:sz w:val="24"/>
          <w:szCs w:val="24"/>
        </w:rPr>
        <w:t>fireball.ogg – sound used for collision between leapys fireballs</w:t>
      </w:r>
    </w:p>
    <w:p w14:paraId="0A76A448" w14:textId="01F1652F" w:rsidR="006214C4" w:rsidRPr="009E3461" w:rsidRDefault="008407EF" w:rsidP="009E3461">
      <w:pPr>
        <w:pStyle w:val="ListParagraph"/>
        <w:rPr>
          <w:sz w:val="24"/>
          <w:szCs w:val="24"/>
        </w:rPr>
      </w:pPr>
      <w:r>
        <w:rPr>
          <w:sz w:val="24"/>
          <w:szCs w:val="24"/>
        </w:rPr>
        <w:t>SonicMusicForFrogger.ogg – Background Music that plays for the full game</w:t>
      </w:r>
    </w:p>
    <w:p w14:paraId="361CF18A" w14:textId="77777777" w:rsidR="00E76286" w:rsidRDefault="00E76286" w:rsidP="005C2F0F">
      <w:pPr>
        <w:pStyle w:val="ListParagraph"/>
        <w:rPr>
          <w:sz w:val="24"/>
          <w:szCs w:val="24"/>
        </w:rPr>
      </w:pPr>
    </w:p>
    <w:p w14:paraId="7CF9D619" w14:textId="77777777" w:rsidR="00E71A34" w:rsidRDefault="00E71A34" w:rsidP="005C2F0F">
      <w:pPr>
        <w:pStyle w:val="ListParagraph"/>
        <w:rPr>
          <w:sz w:val="24"/>
          <w:szCs w:val="24"/>
        </w:rPr>
      </w:pPr>
    </w:p>
    <w:p w14:paraId="17977BDD" w14:textId="77777777" w:rsidR="00E71A34" w:rsidRDefault="00E71A34" w:rsidP="005C2F0F">
      <w:pPr>
        <w:pStyle w:val="ListParagraph"/>
        <w:rPr>
          <w:sz w:val="24"/>
          <w:szCs w:val="24"/>
        </w:rPr>
      </w:pPr>
    </w:p>
    <w:p w14:paraId="29778DA6" w14:textId="77777777" w:rsidR="00E71A34" w:rsidRDefault="00E71A34" w:rsidP="005C2F0F">
      <w:pPr>
        <w:pStyle w:val="ListParagraph"/>
        <w:rPr>
          <w:sz w:val="24"/>
          <w:szCs w:val="24"/>
        </w:rPr>
      </w:pPr>
    </w:p>
    <w:p w14:paraId="6A81F444" w14:textId="77777777" w:rsidR="00E71A34" w:rsidRDefault="00E71A34" w:rsidP="005C2F0F">
      <w:pPr>
        <w:pStyle w:val="ListParagraph"/>
        <w:rPr>
          <w:sz w:val="24"/>
          <w:szCs w:val="24"/>
        </w:rPr>
      </w:pPr>
    </w:p>
    <w:p w14:paraId="1684C22D" w14:textId="77777777" w:rsidR="00E71A34" w:rsidRDefault="00E71A34" w:rsidP="005C2F0F">
      <w:pPr>
        <w:pStyle w:val="ListParagraph"/>
        <w:rPr>
          <w:sz w:val="24"/>
          <w:szCs w:val="24"/>
        </w:rPr>
      </w:pPr>
    </w:p>
    <w:p w14:paraId="7E19FA48" w14:textId="77777777" w:rsidR="00E71A34" w:rsidRDefault="00E71A34" w:rsidP="005C2F0F">
      <w:pPr>
        <w:pStyle w:val="ListParagraph"/>
        <w:rPr>
          <w:sz w:val="24"/>
          <w:szCs w:val="24"/>
        </w:rPr>
      </w:pPr>
    </w:p>
    <w:p w14:paraId="45A3965D" w14:textId="77777777" w:rsidR="00E71A34" w:rsidRDefault="00E71A34" w:rsidP="005C2F0F">
      <w:pPr>
        <w:pStyle w:val="ListParagraph"/>
        <w:rPr>
          <w:sz w:val="24"/>
          <w:szCs w:val="24"/>
        </w:rPr>
      </w:pPr>
    </w:p>
    <w:p w14:paraId="2FCC5184" w14:textId="77777777" w:rsidR="00E71A34" w:rsidRDefault="00E71A34" w:rsidP="005C2F0F">
      <w:pPr>
        <w:pStyle w:val="ListParagraph"/>
        <w:rPr>
          <w:sz w:val="24"/>
          <w:szCs w:val="24"/>
        </w:rPr>
      </w:pPr>
    </w:p>
    <w:p w14:paraId="4C121867" w14:textId="087BAB00" w:rsidR="00531AD0" w:rsidRPr="00531AD0" w:rsidRDefault="008C0639" w:rsidP="00531AD0">
      <w:pPr>
        <w:pStyle w:val="ListParagraph"/>
        <w:numPr>
          <w:ilvl w:val="0"/>
          <w:numId w:val="1"/>
        </w:numPr>
        <w:rPr>
          <w:b/>
          <w:sz w:val="24"/>
          <w:szCs w:val="24"/>
        </w:rPr>
      </w:pPr>
      <w:bookmarkStart w:id="11" w:name="ArtMultimedia"/>
      <w:r w:rsidRPr="008C0639">
        <w:rPr>
          <w:b/>
          <w:sz w:val="24"/>
          <w:szCs w:val="24"/>
        </w:rPr>
        <w:lastRenderedPageBreak/>
        <w:t>Art/Multimedia Index</w:t>
      </w:r>
      <w:bookmarkEnd w:id="11"/>
    </w:p>
    <w:p w14:paraId="5A113A17" w14:textId="0A8E3DEB" w:rsidR="009E3461" w:rsidRDefault="009E3461" w:rsidP="008C0639">
      <w:pPr>
        <w:rPr>
          <w:sz w:val="24"/>
          <w:szCs w:val="24"/>
        </w:rPr>
      </w:pPr>
      <w:r>
        <w:rPr>
          <w:noProof/>
          <w:sz w:val="24"/>
          <w:szCs w:val="24"/>
          <w:lang w:val="en-US" w:eastAsia="en-US"/>
        </w:rPr>
        <w:drawing>
          <wp:inline distT="0" distB="0" distL="0" distR="0" wp14:anchorId="6D8C0E79" wp14:editId="281C2056">
            <wp:extent cx="2095500" cy="2743200"/>
            <wp:effectExtent l="0" t="0" r="12700" b="0"/>
            <wp:docPr id="39" name="Picture 39" descr="Macintosh HD:Users:owner:Documents:Georgian Work:PYTHON:Final Project - Part A:0.5:FroggerEnemies:ch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owner:Documents:Georgian Work:PYTHON:Final Project - Part A:0.5:FroggerEnemies:chef.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743200"/>
                    </a:xfrm>
                    <a:prstGeom prst="rect">
                      <a:avLst/>
                    </a:prstGeom>
                    <a:noFill/>
                    <a:ln>
                      <a:noFill/>
                    </a:ln>
                  </pic:spPr>
                </pic:pic>
              </a:graphicData>
            </a:graphic>
          </wp:inline>
        </w:drawing>
      </w:r>
      <w:r>
        <w:rPr>
          <w:sz w:val="24"/>
          <w:szCs w:val="24"/>
        </w:rPr>
        <w:t xml:space="preserve"> - chef used in level 3</w:t>
      </w:r>
    </w:p>
    <w:p w14:paraId="1066F86D" w14:textId="734DCDE1" w:rsidR="009E3461" w:rsidRDefault="009E3461" w:rsidP="008C0639">
      <w:pPr>
        <w:rPr>
          <w:sz w:val="24"/>
          <w:szCs w:val="24"/>
        </w:rPr>
      </w:pPr>
      <w:r>
        <w:rPr>
          <w:sz w:val="24"/>
          <w:szCs w:val="24"/>
        </w:rPr>
        <w:t xml:space="preserve"> -</w:t>
      </w:r>
      <w:r w:rsidR="00B747DA" w:rsidRPr="00B747DA">
        <w:rPr>
          <w:noProof/>
          <w:sz w:val="24"/>
          <w:szCs w:val="24"/>
          <w:lang w:val="en-US" w:eastAsia="en-US"/>
        </w:rPr>
        <w:drawing>
          <wp:inline distT="0" distB="0" distL="0" distR="0" wp14:anchorId="0AE01F43" wp14:editId="531BFDD1">
            <wp:extent cx="660400" cy="279400"/>
            <wp:effectExtent l="0" t="0" r="0" b="0"/>
            <wp:docPr id="44" name="Picture 44" descr="Macintosh HD:Users:owner:Documents:Georgian Work:PYTHON:Final Project - Part A:0.5:FroggerEnemies:FroggerGator0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owner:Documents:Georgian Work:PYTHON:Final Project - Part A:0.5:FroggerEnemies:FroggerGator0_Lef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0400" cy="279400"/>
                    </a:xfrm>
                    <a:prstGeom prst="rect">
                      <a:avLst/>
                    </a:prstGeom>
                    <a:noFill/>
                    <a:ln>
                      <a:noFill/>
                    </a:ln>
                  </pic:spPr>
                </pic:pic>
              </a:graphicData>
            </a:graphic>
          </wp:inline>
        </w:drawing>
      </w:r>
      <w:r>
        <w:rPr>
          <w:sz w:val="24"/>
          <w:szCs w:val="24"/>
        </w:rPr>
        <w:t xml:space="preserve"> alligator used in level 1</w:t>
      </w:r>
    </w:p>
    <w:p w14:paraId="32ABDE86" w14:textId="667E6F38" w:rsidR="009E3461" w:rsidRDefault="009E3461" w:rsidP="008C0639">
      <w:pPr>
        <w:rPr>
          <w:sz w:val="24"/>
          <w:szCs w:val="24"/>
        </w:rPr>
      </w:pPr>
      <w:r>
        <w:rPr>
          <w:noProof/>
          <w:sz w:val="24"/>
          <w:szCs w:val="24"/>
          <w:lang w:val="en-US" w:eastAsia="en-US"/>
        </w:rPr>
        <w:drawing>
          <wp:inline distT="0" distB="0" distL="0" distR="0" wp14:anchorId="33E51C59" wp14:editId="5C510D1A">
            <wp:extent cx="571500" cy="825500"/>
            <wp:effectExtent l="0" t="0" r="12700" b="12700"/>
            <wp:docPr id="41" name="Picture 41" descr="Macintosh HD:Users:owner:Documents:Georgian Work:PYTHON:Final Project - Part A:0.5:FroggerEnemies:Girl:girl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owner:Documents:Georgian Work:PYTHON:Final Project - Part A:0.5:FroggerEnemies:Girl:girl -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 cy="825500"/>
                    </a:xfrm>
                    <a:prstGeom prst="rect">
                      <a:avLst/>
                    </a:prstGeom>
                    <a:noFill/>
                    <a:ln>
                      <a:noFill/>
                    </a:ln>
                  </pic:spPr>
                </pic:pic>
              </a:graphicData>
            </a:graphic>
          </wp:inline>
        </w:drawing>
      </w:r>
      <w:r>
        <w:rPr>
          <w:sz w:val="24"/>
          <w:szCs w:val="24"/>
        </w:rPr>
        <w:t xml:space="preserve"> - little girl crossing the road in level 3</w:t>
      </w:r>
    </w:p>
    <w:p w14:paraId="2434A72B" w14:textId="439995D1" w:rsidR="009E3461" w:rsidRDefault="009E3461" w:rsidP="008C0639">
      <w:pPr>
        <w:rPr>
          <w:sz w:val="24"/>
          <w:szCs w:val="24"/>
        </w:rPr>
      </w:pPr>
      <w:r>
        <w:rPr>
          <w:sz w:val="24"/>
          <w:szCs w:val="24"/>
        </w:rPr>
        <w:t xml:space="preserve"> </w:t>
      </w:r>
      <w:r w:rsidR="00B747DA" w:rsidRPr="00B747DA">
        <w:rPr>
          <w:noProof/>
          <w:sz w:val="24"/>
          <w:szCs w:val="24"/>
          <w:lang w:val="en-US" w:eastAsia="en-US"/>
        </w:rPr>
        <w:drawing>
          <wp:inline distT="0" distB="0" distL="0" distR="0" wp14:anchorId="76153B9A" wp14:editId="279C8A7E">
            <wp:extent cx="812800" cy="787400"/>
            <wp:effectExtent l="0" t="0" r="0" b="0"/>
            <wp:docPr id="45" name="Picture 45" descr="Macintosh HD:Users:owner:Documents:Georgian Work:PYTHON:Final Project - Part A:0.5:FroggerEnemies:LawnMower0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owner:Documents:Georgian Work:PYTHON:Final Project - Part A:0.5:FroggerEnemies:LawnMower0_lef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2800" cy="787400"/>
                    </a:xfrm>
                    <a:prstGeom prst="rect">
                      <a:avLst/>
                    </a:prstGeom>
                    <a:noFill/>
                    <a:ln>
                      <a:noFill/>
                    </a:ln>
                  </pic:spPr>
                </pic:pic>
              </a:graphicData>
            </a:graphic>
          </wp:inline>
        </w:drawing>
      </w:r>
      <w:r>
        <w:rPr>
          <w:sz w:val="24"/>
          <w:szCs w:val="24"/>
        </w:rPr>
        <w:t>- pedestrian cutting the grass in level 1</w:t>
      </w:r>
    </w:p>
    <w:p w14:paraId="3F453B0F" w14:textId="05DB3509" w:rsidR="009E3461" w:rsidRDefault="009E3461" w:rsidP="008C0639">
      <w:pPr>
        <w:rPr>
          <w:sz w:val="24"/>
          <w:szCs w:val="24"/>
        </w:rPr>
      </w:pPr>
      <w:r>
        <w:rPr>
          <w:noProof/>
          <w:sz w:val="24"/>
          <w:szCs w:val="24"/>
          <w:lang w:val="en-US" w:eastAsia="en-US"/>
        </w:rPr>
        <w:drawing>
          <wp:inline distT="0" distB="0" distL="0" distR="0" wp14:anchorId="78D1E370" wp14:editId="4D6D55E7">
            <wp:extent cx="1752600" cy="825500"/>
            <wp:effectExtent l="0" t="0" r="0" b="12700"/>
            <wp:docPr id="38" name="Picture 38" descr="Macintosh HD:Users:owner:Documents:Georgian Work:PYTHON:Final Project - Part A:0.5:FroggerEnemies:citycar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owner:Documents:Georgian Work:PYTHON:Final Project - Part A:0.5:FroggerEnemies:citycar_lef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2600" cy="825500"/>
                    </a:xfrm>
                    <a:prstGeom prst="rect">
                      <a:avLst/>
                    </a:prstGeom>
                    <a:noFill/>
                    <a:ln>
                      <a:noFill/>
                    </a:ln>
                  </pic:spPr>
                </pic:pic>
              </a:graphicData>
            </a:graphic>
          </wp:inline>
        </w:drawing>
      </w:r>
      <w:r>
        <w:rPr>
          <w:sz w:val="24"/>
          <w:szCs w:val="24"/>
        </w:rPr>
        <w:t xml:space="preserve"> - multiple and various cars much like this one used throughout all levels</w:t>
      </w:r>
    </w:p>
    <w:p w14:paraId="458E43C8" w14:textId="3899BCA1" w:rsidR="00E71A34" w:rsidRDefault="000B3BED" w:rsidP="008C0639">
      <w:pPr>
        <w:rPr>
          <w:sz w:val="24"/>
          <w:szCs w:val="24"/>
        </w:rPr>
      </w:pPr>
      <w:r>
        <w:rPr>
          <w:noProof/>
          <w:sz w:val="24"/>
          <w:szCs w:val="24"/>
          <w:lang w:val="en-US" w:eastAsia="en-US"/>
        </w:rPr>
        <w:drawing>
          <wp:inline distT="0" distB="0" distL="0" distR="0" wp14:anchorId="7329F1FB" wp14:editId="1958FC7E">
            <wp:extent cx="1030345" cy="800100"/>
            <wp:effectExtent l="0" t="0" r="11430" b="0"/>
            <wp:docPr id="16" name="Picture 16" descr="Macintosh HD:Users:owner:Documents:Georgian Work:PYTHON:Final Project - Part B:1.2:CartoonFly:cartoonFly -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owner:Documents:Georgian Work:PYTHON:Final Project - Part B:1.2:CartoonFly:cartoonFly - 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30345" cy="800100"/>
                    </a:xfrm>
                    <a:prstGeom prst="rect">
                      <a:avLst/>
                    </a:prstGeom>
                    <a:noFill/>
                    <a:ln>
                      <a:noFill/>
                    </a:ln>
                  </pic:spPr>
                </pic:pic>
              </a:graphicData>
            </a:graphic>
          </wp:inline>
        </w:drawing>
      </w:r>
      <w:r w:rsidR="00E71A34">
        <w:rPr>
          <w:sz w:val="24"/>
          <w:szCs w:val="24"/>
        </w:rPr>
        <w:t>- Fly Boss in the boss battle</w:t>
      </w:r>
    </w:p>
    <w:p w14:paraId="73E19761" w14:textId="7CE65024" w:rsidR="00E71A34" w:rsidRDefault="000B3BED" w:rsidP="008C0639">
      <w:pPr>
        <w:rPr>
          <w:sz w:val="24"/>
          <w:szCs w:val="24"/>
        </w:rPr>
      </w:pPr>
      <w:r>
        <w:rPr>
          <w:noProof/>
          <w:sz w:val="24"/>
          <w:szCs w:val="24"/>
          <w:lang w:val="en-US" w:eastAsia="en-US"/>
        </w:rPr>
        <w:lastRenderedPageBreak/>
        <w:drawing>
          <wp:inline distT="0" distB="0" distL="0" distR="0" wp14:anchorId="052588CC" wp14:editId="7B50112B">
            <wp:extent cx="431800" cy="381000"/>
            <wp:effectExtent l="0" t="0" r="0" b="0"/>
            <wp:docPr id="17" name="Picture 17" descr="Macintosh HD:Users:owner:Documents:Georgian Work:PYTHON:Final Project - Part B:1.2:FireBall:fireBallUp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owner:Documents:Georgian Work:PYTHON:Final Project - Part B:1.2:FireBall:fireBallUp -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800" cy="381000"/>
                    </a:xfrm>
                    <a:prstGeom prst="rect">
                      <a:avLst/>
                    </a:prstGeom>
                    <a:noFill/>
                    <a:ln>
                      <a:noFill/>
                    </a:ln>
                  </pic:spPr>
                </pic:pic>
              </a:graphicData>
            </a:graphic>
          </wp:inline>
        </w:drawing>
      </w:r>
      <w:r w:rsidR="00E71A34">
        <w:rPr>
          <w:sz w:val="24"/>
          <w:szCs w:val="24"/>
        </w:rPr>
        <w:t xml:space="preserve"> - Leapys fireball image</w:t>
      </w:r>
    </w:p>
    <w:p w14:paraId="2F55D30C" w14:textId="2A9D653F" w:rsidR="009E3461" w:rsidRPr="008C0639" w:rsidRDefault="000B3BED" w:rsidP="008C0639">
      <w:pPr>
        <w:rPr>
          <w:sz w:val="24"/>
          <w:szCs w:val="24"/>
        </w:rPr>
      </w:pPr>
      <w:r>
        <w:rPr>
          <w:noProof/>
          <w:sz w:val="24"/>
          <w:szCs w:val="24"/>
          <w:lang w:val="en-US" w:eastAsia="en-US"/>
        </w:rPr>
        <w:drawing>
          <wp:inline distT="0" distB="0" distL="0" distR="0" wp14:anchorId="6DE77317" wp14:editId="69522C40">
            <wp:extent cx="812800" cy="635000"/>
            <wp:effectExtent l="0" t="0" r="0" b="0"/>
            <wp:docPr id="18" name="Picture 18" descr="Macintosh HD:Users:owner:Documents:Georgian Work:PYTHON:Final Project - Part B:1.2:FlyBomb:flyBo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owner:Documents:Georgian Work:PYTHON:Final Project - Part B:1.2:FlyBomb:flyBom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2800" cy="635000"/>
                    </a:xfrm>
                    <a:prstGeom prst="rect">
                      <a:avLst/>
                    </a:prstGeom>
                    <a:noFill/>
                    <a:ln>
                      <a:noFill/>
                    </a:ln>
                  </pic:spPr>
                </pic:pic>
              </a:graphicData>
            </a:graphic>
          </wp:inline>
        </w:drawing>
      </w:r>
      <w:r w:rsidR="00E71A34">
        <w:rPr>
          <w:sz w:val="24"/>
          <w:szCs w:val="24"/>
        </w:rPr>
        <w:t xml:space="preserve"> - the Image used for FlyBombs used by the Fly Boss</w:t>
      </w:r>
      <w:bookmarkStart w:id="12" w:name="_GoBack"/>
      <w:bookmarkEnd w:id="12"/>
    </w:p>
    <w:sectPr w:rsidR="009E3461" w:rsidRPr="008C0639" w:rsidSect="008E601F">
      <w:headerReference w:type="even" r:id="rId32"/>
      <w:headerReference w:type="default" r:id="rId33"/>
      <w:footerReference w:type="even" r:id="rId34"/>
      <w:footerReference w:type="default" r:id="rId3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63A5BA" w14:textId="77777777" w:rsidR="00A6477E" w:rsidRDefault="00A6477E" w:rsidP="00C152DC">
      <w:pPr>
        <w:spacing w:after="0" w:line="240" w:lineRule="auto"/>
      </w:pPr>
      <w:r>
        <w:separator/>
      </w:r>
    </w:p>
  </w:endnote>
  <w:endnote w:type="continuationSeparator" w:id="0">
    <w:p w14:paraId="2F2F7510" w14:textId="77777777" w:rsidR="00A6477E" w:rsidRDefault="00A6477E"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新細明體">
    <w:charset w:val="51"/>
    <w:family w:val="auto"/>
    <w:pitch w:val="variable"/>
    <w:sig w:usb0="00000001" w:usb1="08080000" w:usb2="00000010" w:usb3="00000000" w:csb0="0010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45E5CE" w14:textId="5440813B" w:rsidR="00A6477E" w:rsidRDefault="00A6477E">
    <w:pPr>
      <w:pStyle w:val="Footer"/>
      <w:pBdr>
        <w:top w:val="thinThickSmallGap" w:sz="24" w:space="1" w:color="622423" w:themeColor="accent2" w:themeShade="7F"/>
      </w:pBdr>
      <w:rPr>
        <w:rFonts w:asciiTheme="majorHAnsi" w:hAnsiTheme="majorHAnsi"/>
      </w:rPr>
    </w:pPr>
    <w:r>
      <w:rPr>
        <w:rFonts w:asciiTheme="majorHAnsi" w:hAnsiTheme="majorHAnsi"/>
        <w:b/>
      </w:rPr>
      <w:t>Version Number 0.6</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E71A34" w:rsidRPr="00E71A34">
      <w:rPr>
        <w:rFonts w:asciiTheme="majorHAnsi" w:hAnsiTheme="majorHAnsi"/>
        <w:noProof/>
      </w:rPr>
      <w:t>12</w:t>
    </w:r>
    <w:r>
      <w:rPr>
        <w:rFonts w:asciiTheme="majorHAnsi" w:hAnsiTheme="majorHAnsi"/>
        <w:noProof/>
      </w:rPr>
      <w:fldChar w:fldCharType="end"/>
    </w:r>
  </w:p>
  <w:p w14:paraId="428DBD8B" w14:textId="77777777" w:rsidR="00A6477E" w:rsidRDefault="00A6477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D71D1B" w14:textId="47A458E5" w:rsidR="00A6477E" w:rsidRPr="007C3ACE" w:rsidRDefault="00A6477E">
    <w:pPr>
      <w:pStyle w:val="Footer"/>
      <w:pBdr>
        <w:top w:val="thinThickSmallGap" w:sz="24" w:space="1" w:color="622423" w:themeColor="accent2" w:themeShade="7F"/>
      </w:pBdr>
      <w:rPr>
        <w:rFonts w:asciiTheme="majorHAnsi" w:hAnsiTheme="majorHAnsi"/>
        <w:b/>
      </w:rPr>
    </w:pPr>
    <w:r>
      <w:rPr>
        <w:rFonts w:asciiTheme="majorHAnsi" w:hAnsiTheme="majorHAnsi"/>
        <w:b/>
      </w:rPr>
      <w:t>Version Number 0</w:t>
    </w:r>
    <w:r w:rsidRPr="00AA765B">
      <w:rPr>
        <w:rFonts w:asciiTheme="majorHAnsi" w:hAnsiTheme="majorHAnsi"/>
        <w:b/>
      </w:rPr>
      <w:t>.</w:t>
    </w:r>
    <w:r>
      <w:rPr>
        <w:rFonts w:asciiTheme="majorHAnsi" w:hAnsiTheme="majorHAnsi"/>
        <w:b/>
      </w:rPr>
      <w:t>6</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E71A34" w:rsidRPr="00E71A34">
      <w:rPr>
        <w:rFonts w:asciiTheme="majorHAnsi" w:hAnsiTheme="majorHAnsi"/>
        <w:noProof/>
      </w:rPr>
      <w:t>13</w:t>
    </w:r>
    <w:r>
      <w:rPr>
        <w:rFonts w:asciiTheme="majorHAnsi" w:hAnsiTheme="majorHAnsi"/>
        <w:noProof/>
      </w:rPr>
      <w:fldChar w:fldCharType="end"/>
    </w:r>
  </w:p>
  <w:p w14:paraId="20846C8D" w14:textId="77777777" w:rsidR="00A6477E" w:rsidRDefault="00A6477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8B131" w14:textId="77777777" w:rsidR="00A6477E" w:rsidRDefault="00A6477E" w:rsidP="00C152DC">
      <w:pPr>
        <w:spacing w:after="0" w:line="240" w:lineRule="auto"/>
      </w:pPr>
      <w:r>
        <w:separator/>
      </w:r>
    </w:p>
  </w:footnote>
  <w:footnote w:type="continuationSeparator" w:id="0">
    <w:p w14:paraId="1C301DB1" w14:textId="77777777" w:rsidR="00A6477E" w:rsidRDefault="00A6477E" w:rsidP="00C152D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713"/>
      <w:gridCol w:w="2877"/>
    </w:tblGrid>
    <w:tr w:rsidR="00A6477E" w14:paraId="52568F28" w14:textId="77777777">
      <w:tc>
        <w:tcPr>
          <w:tcW w:w="3500" w:type="pct"/>
          <w:tcBorders>
            <w:bottom w:val="single" w:sz="4" w:space="0" w:color="auto"/>
          </w:tcBorders>
          <w:vAlign w:val="bottom"/>
        </w:tcPr>
        <w:p w14:paraId="13405D42" w14:textId="77777777" w:rsidR="00A6477E" w:rsidRDefault="00A6477E">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Content>
              <w:r>
                <w:rPr>
                  <w:b/>
                  <w:bCs/>
                  <w:caps/>
                  <w:sz w:val="24"/>
                  <w:szCs w:val="24"/>
                </w:rPr>
                <w:t>External Documentation</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3-08-13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27466327" w14:textId="3447A34D" w:rsidR="00A6477E" w:rsidRDefault="00A6477E" w:rsidP="00021BBC">
              <w:pPr>
                <w:pStyle w:val="Header"/>
                <w:rPr>
                  <w:color w:val="FFFFFF" w:themeColor="background1"/>
                </w:rPr>
              </w:pPr>
              <w:r>
                <w:rPr>
                  <w:color w:val="FFFFFF" w:themeColor="background1"/>
                  <w:lang w:val="en-US"/>
                </w:rPr>
                <w:t>August 13, 2013</w:t>
              </w:r>
            </w:p>
          </w:tc>
        </w:sdtContent>
      </w:sdt>
    </w:tr>
  </w:tbl>
  <w:p w14:paraId="5DBED004" w14:textId="77777777" w:rsidR="00A6477E" w:rsidRDefault="00A6477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A6477E" w14:paraId="0B429902"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3-08-13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18B602B0" w14:textId="1F72422D" w:rsidR="00A6477E" w:rsidRPr="00C152DC" w:rsidRDefault="00A6477E" w:rsidP="00A31C9E">
              <w:pPr>
                <w:pStyle w:val="Header"/>
                <w:jc w:val="right"/>
                <w:rPr>
                  <w:color w:val="FFFFFF" w:themeColor="background1"/>
                  <w:sz w:val="20"/>
                  <w:szCs w:val="20"/>
                </w:rPr>
              </w:pPr>
              <w:r>
                <w:rPr>
                  <w:color w:val="FFFFFF" w:themeColor="background1"/>
                  <w:lang w:val="en-US"/>
                </w:rPr>
                <w:t>August 13, 2013</w:t>
              </w:r>
            </w:p>
          </w:tc>
        </w:sdtContent>
      </w:sdt>
      <w:tc>
        <w:tcPr>
          <w:tcW w:w="4000" w:type="pct"/>
          <w:tcBorders>
            <w:bottom w:val="single" w:sz="4" w:space="0" w:color="auto"/>
          </w:tcBorders>
          <w:vAlign w:val="bottom"/>
        </w:tcPr>
        <w:p w14:paraId="1991D91B" w14:textId="77777777" w:rsidR="00A6477E" w:rsidRDefault="00A6477E">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Content>
              <w:r>
                <w:rPr>
                  <w:b/>
                  <w:bCs/>
                  <w:caps/>
                  <w:sz w:val="24"/>
                  <w:szCs w:val="24"/>
                </w:rPr>
                <w:t>External Documentation</w:t>
              </w:r>
            </w:sdtContent>
          </w:sdt>
          <w:r>
            <w:rPr>
              <w:b/>
              <w:bCs/>
              <w:color w:val="76923C" w:themeColor="accent3" w:themeShade="BF"/>
              <w:sz w:val="24"/>
              <w:szCs w:val="24"/>
            </w:rPr>
            <w:t>]</w:t>
          </w:r>
        </w:p>
      </w:tc>
    </w:tr>
  </w:tbl>
  <w:p w14:paraId="14F49E0C" w14:textId="77777777" w:rsidR="00A6477E" w:rsidRDefault="00A6477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3490E"/>
    <w:multiLevelType w:val="hybridMultilevel"/>
    <w:tmpl w:val="8FCC1844"/>
    <w:lvl w:ilvl="0" w:tplc="366C3CFA">
      <w:start w:val="1"/>
      <w:numFmt w:val="upperRoman"/>
      <w:lvlText w:val="%1."/>
      <w:lvlJc w:val="righ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0D0386"/>
    <w:multiLevelType w:val="hybridMultilevel"/>
    <w:tmpl w:val="638A20E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6734794E"/>
    <w:multiLevelType w:val="hybridMultilevel"/>
    <w:tmpl w:val="75E8D4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6A2B4F20"/>
    <w:multiLevelType w:val="hybridMultilevel"/>
    <w:tmpl w:val="054C6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attachedTemplate r:id="rId1"/>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1BBC"/>
    <w:rsid w:val="00006CAC"/>
    <w:rsid w:val="000176AB"/>
    <w:rsid w:val="00021BBC"/>
    <w:rsid w:val="00023AF4"/>
    <w:rsid w:val="00026AA9"/>
    <w:rsid w:val="00035CD8"/>
    <w:rsid w:val="000405C4"/>
    <w:rsid w:val="000418BF"/>
    <w:rsid w:val="00041C8A"/>
    <w:rsid w:val="000526C1"/>
    <w:rsid w:val="00062B94"/>
    <w:rsid w:val="00080D8D"/>
    <w:rsid w:val="00094FCB"/>
    <w:rsid w:val="000B324E"/>
    <w:rsid w:val="000B3BED"/>
    <w:rsid w:val="000B744C"/>
    <w:rsid w:val="000B77F6"/>
    <w:rsid w:val="000D20BE"/>
    <w:rsid w:val="0012002B"/>
    <w:rsid w:val="00127E37"/>
    <w:rsid w:val="00162B86"/>
    <w:rsid w:val="00180D57"/>
    <w:rsid w:val="00182BD8"/>
    <w:rsid w:val="00192584"/>
    <w:rsid w:val="001A1D9F"/>
    <w:rsid w:val="001C0E9B"/>
    <w:rsid w:val="001D5217"/>
    <w:rsid w:val="001E626E"/>
    <w:rsid w:val="00251E0C"/>
    <w:rsid w:val="00264D46"/>
    <w:rsid w:val="002B4148"/>
    <w:rsid w:val="002C2F05"/>
    <w:rsid w:val="002C45C0"/>
    <w:rsid w:val="002D14E8"/>
    <w:rsid w:val="00307FC1"/>
    <w:rsid w:val="00311D8E"/>
    <w:rsid w:val="00326166"/>
    <w:rsid w:val="003726CD"/>
    <w:rsid w:val="003D74BB"/>
    <w:rsid w:val="003E1D34"/>
    <w:rsid w:val="003E1D56"/>
    <w:rsid w:val="00414690"/>
    <w:rsid w:val="00420F46"/>
    <w:rsid w:val="00424175"/>
    <w:rsid w:val="004344A4"/>
    <w:rsid w:val="004447A8"/>
    <w:rsid w:val="00473C81"/>
    <w:rsid w:val="004B7EA3"/>
    <w:rsid w:val="004F1178"/>
    <w:rsid w:val="00501E43"/>
    <w:rsid w:val="00505465"/>
    <w:rsid w:val="005120ED"/>
    <w:rsid w:val="0052734F"/>
    <w:rsid w:val="00531AD0"/>
    <w:rsid w:val="00541D40"/>
    <w:rsid w:val="00593354"/>
    <w:rsid w:val="005C2F0F"/>
    <w:rsid w:val="005D413E"/>
    <w:rsid w:val="005F3CE8"/>
    <w:rsid w:val="00620194"/>
    <w:rsid w:val="006214C4"/>
    <w:rsid w:val="0062502F"/>
    <w:rsid w:val="00633E0B"/>
    <w:rsid w:val="00634F10"/>
    <w:rsid w:val="00640BCA"/>
    <w:rsid w:val="00686D09"/>
    <w:rsid w:val="00691022"/>
    <w:rsid w:val="006C5349"/>
    <w:rsid w:val="006F11D9"/>
    <w:rsid w:val="006F4BA2"/>
    <w:rsid w:val="00723BFE"/>
    <w:rsid w:val="00744BAC"/>
    <w:rsid w:val="007533DA"/>
    <w:rsid w:val="00790849"/>
    <w:rsid w:val="007A0498"/>
    <w:rsid w:val="007B432A"/>
    <w:rsid w:val="007C3ACE"/>
    <w:rsid w:val="007D2A8E"/>
    <w:rsid w:val="007F0F8B"/>
    <w:rsid w:val="00800201"/>
    <w:rsid w:val="00837ACB"/>
    <w:rsid w:val="008407EF"/>
    <w:rsid w:val="008611D2"/>
    <w:rsid w:val="00895688"/>
    <w:rsid w:val="008A141B"/>
    <w:rsid w:val="008C0639"/>
    <w:rsid w:val="008C5F7A"/>
    <w:rsid w:val="008C6B2D"/>
    <w:rsid w:val="008E601F"/>
    <w:rsid w:val="008E6D5E"/>
    <w:rsid w:val="008F3C94"/>
    <w:rsid w:val="00925771"/>
    <w:rsid w:val="00935CC0"/>
    <w:rsid w:val="00953C99"/>
    <w:rsid w:val="00962C23"/>
    <w:rsid w:val="00980523"/>
    <w:rsid w:val="0098491C"/>
    <w:rsid w:val="00996533"/>
    <w:rsid w:val="009A4D42"/>
    <w:rsid w:val="009D3FD3"/>
    <w:rsid w:val="009E3461"/>
    <w:rsid w:val="009E4DBF"/>
    <w:rsid w:val="009F6693"/>
    <w:rsid w:val="00A31C9E"/>
    <w:rsid w:val="00A42122"/>
    <w:rsid w:val="00A55F27"/>
    <w:rsid w:val="00A6477E"/>
    <w:rsid w:val="00A701FC"/>
    <w:rsid w:val="00A93DDA"/>
    <w:rsid w:val="00A93FD4"/>
    <w:rsid w:val="00AA2B44"/>
    <w:rsid w:val="00AA765B"/>
    <w:rsid w:val="00AC5FFE"/>
    <w:rsid w:val="00AD223E"/>
    <w:rsid w:val="00AE373F"/>
    <w:rsid w:val="00AE6137"/>
    <w:rsid w:val="00AF02BF"/>
    <w:rsid w:val="00B3143F"/>
    <w:rsid w:val="00B32709"/>
    <w:rsid w:val="00B36F7B"/>
    <w:rsid w:val="00B46770"/>
    <w:rsid w:val="00B747DA"/>
    <w:rsid w:val="00BD382F"/>
    <w:rsid w:val="00BF4089"/>
    <w:rsid w:val="00C112E0"/>
    <w:rsid w:val="00C152DC"/>
    <w:rsid w:val="00C33955"/>
    <w:rsid w:val="00C36A43"/>
    <w:rsid w:val="00C61F79"/>
    <w:rsid w:val="00C7105F"/>
    <w:rsid w:val="00C90A23"/>
    <w:rsid w:val="00CA1FF9"/>
    <w:rsid w:val="00CB0E66"/>
    <w:rsid w:val="00CE15DA"/>
    <w:rsid w:val="00D60FEC"/>
    <w:rsid w:val="00D65EB3"/>
    <w:rsid w:val="00D668E0"/>
    <w:rsid w:val="00D82416"/>
    <w:rsid w:val="00DB3B2A"/>
    <w:rsid w:val="00DC40A1"/>
    <w:rsid w:val="00DD4341"/>
    <w:rsid w:val="00DD483E"/>
    <w:rsid w:val="00DD65A0"/>
    <w:rsid w:val="00DE2DD2"/>
    <w:rsid w:val="00DE34A4"/>
    <w:rsid w:val="00DF3B82"/>
    <w:rsid w:val="00DF4BC3"/>
    <w:rsid w:val="00DF6B01"/>
    <w:rsid w:val="00E1209D"/>
    <w:rsid w:val="00E444C2"/>
    <w:rsid w:val="00E45FCF"/>
    <w:rsid w:val="00E71A34"/>
    <w:rsid w:val="00E72E9E"/>
    <w:rsid w:val="00E76286"/>
    <w:rsid w:val="00E82334"/>
    <w:rsid w:val="00E83EE1"/>
    <w:rsid w:val="00E879F6"/>
    <w:rsid w:val="00EB6F93"/>
    <w:rsid w:val="00EC7492"/>
    <w:rsid w:val="00ED5ED6"/>
    <w:rsid w:val="00EE2A54"/>
    <w:rsid w:val="00F1468A"/>
    <w:rsid w:val="00F17BC0"/>
    <w:rsid w:val="00F24DC2"/>
    <w:rsid w:val="00F35C9E"/>
    <w:rsid w:val="00F362D0"/>
    <w:rsid w:val="00F7698B"/>
    <w:rsid w:val="00FB5059"/>
    <w:rsid w:val="00FD4079"/>
    <w:rsid w:val="00FE212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31FD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BD382F"/>
    <w:rPr>
      <w:color w:val="0000FF" w:themeColor="hyperlink"/>
      <w:u w:val="single"/>
    </w:rPr>
  </w:style>
  <w:style w:type="character" w:styleId="FollowedHyperlink">
    <w:name w:val="FollowedHyperlink"/>
    <w:basedOn w:val="DefaultParagraphFont"/>
    <w:uiPriority w:val="99"/>
    <w:semiHidden/>
    <w:unhideWhenUsed/>
    <w:rsid w:val="00BD382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BD382F"/>
    <w:rPr>
      <w:color w:val="0000FF" w:themeColor="hyperlink"/>
      <w:u w:val="single"/>
    </w:rPr>
  </w:style>
  <w:style w:type="character" w:styleId="FollowedHyperlink">
    <w:name w:val="FollowedHyperlink"/>
    <w:basedOn w:val="DefaultParagraphFont"/>
    <w:uiPriority w:val="99"/>
    <w:semiHidden/>
    <w:unhideWhenUsed/>
    <w:rsid w:val="00BD382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jpe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header" Target="header1.xml"/><Relationship Id="rId9" Type="http://schemas.openxmlformats.org/officeDocument/2006/relationships/settings" Target="settings.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33" Type="http://schemas.openxmlformats.org/officeDocument/2006/relationships/header" Target="header2.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jpeg"/><Relationship Id="rId14" Type="http://schemas.openxmlformats.org/officeDocument/2006/relationships/hyperlink" Target="https://github.com/JargonKnight/Intro-To-Graphics.git"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2013-08-13T00:00:00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3.xml><?xml version="1.0" encoding="utf-8"?>
<p:properties xmlns:p="http://schemas.microsoft.com/office/2006/metadata/properties" xmlns:xsi="http://www.w3.org/2001/XMLSchema-instance" xmlns:pc="http://schemas.microsoft.com/office/infopath/2007/PartnerControls"/>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3.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5.xml><?xml version="1.0" encoding="utf-8"?>
<ds:datastoreItem xmlns:ds="http://schemas.openxmlformats.org/officeDocument/2006/customXml" ds:itemID="{2C9AB5F9-592F-9949-AFDA-2E7D77323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\Users\Thomas\AppData\Roaming\Microsoft\Templates\TP030000466.dotx</Template>
  <TotalTime>46</TotalTime>
  <Pages>13</Pages>
  <Words>1010</Words>
  <Characters>5757</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External Documentation</vt:lpstr>
    </vt:vector>
  </TitlesOfParts>
  <Company>JARGON CORP.</Company>
  <LinksUpToDate>false</LinksUpToDate>
  <CharactersWithSpaces>6754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External Documentation</dc:title>
  <dc:subject>Leapy]</dc:subject>
  <dc:creator>Jesse Higgins</dc:creator>
  <cp:lastModifiedBy>Jesse Higgins</cp:lastModifiedBy>
  <cp:revision>48</cp:revision>
  <dcterms:created xsi:type="dcterms:W3CDTF">2013-08-01T18:26:00Z</dcterms:created>
  <dcterms:modified xsi:type="dcterms:W3CDTF">2013-08-14T00:31:00Z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